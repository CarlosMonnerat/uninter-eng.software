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D019A" w:rsidRDefault="00D541CA" w:rsidP="008604EE">
          <w:pPr>
            <w:ind w:firstLine="0"/>
          </w:pPr>
          <w:r>
            <w:rPr>
              <w:noProof/>
              <w:lang w:eastAsia="pt-B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5" type="#_x0000_t202" style="position:absolute;left:0;text-align:left;margin-left:-1.5pt;margin-top:342pt;width:487.3pt;height:226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" filled="f" stroked="f" strokeweight=".5pt">
                <v:textbox>
                  <w:txbxContent>
                    <w:p w:rsidR="00FB0992" w:rsidRPr="005B49D4" w:rsidRDefault="005B49D4" w:rsidP="00846018">
                      <w:pPr>
                        <w:pStyle w:val="11-TIPODETRABALHO"/>
                        <w:rPr>
                          <w:sz w:val="56"/>
                          <w:szCs w:val="20"/>
                        </w:rPr>
                      </w:pPr>
                      <w:r w:rsidRPr="005B49D4">
                        <w:rPr>
                          <w:sz w:val="56"/>
                          <w:szCs w:val="20"/>
                        </w:rPr>
                        <w:t>CADERNO DE RESPOSTAS DA ATIVIDADE PRÁTICA</w:t>
                      </w:r>
                      <w:r w:rsidR="0053537A">
                        <w:rPr>
                          <w:sz w:val="56"/>
                          <w:szCs w:val="20"/>
                        </w:rPr>
                        <w:t xml:space="preserve"> DE:</w:t>
                      </w:r>
                    </w:p>
                    <w:p w:rsidR="00FB0992" w:rsidRPr="00D635E7" w:rsidRDefault="00262B3D" w:rsidP="005318AE">
                      <w:pPr>
                        <w:pStyle w:val="12-NOMEDADISCIPLINA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Linguagem de Programação </w:t>
                      </w:r>
                      <w:r w:rsidRPr="00D635E7">
                        <w:rPr>
                          <w:sz w:val="32"/>
                          <w:szCs w:val="32"/>
                        </w:rPr>
                        <w:t>APlicada</w:t>
                      </w:r>
                    </w:p>
                    <w:p w:rsidR="00D635E7" w:rsidRDefault="0053537A" w:rsidP="00474851">
                      <w:pPr>
                        <w:pStyle w:val="11-TIPODETRABALHO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sz w:val="32"/>
                          <w:szCs w:val="32"/>
                        </w:rPr>
                        <w:t>ALUNO:</w:t>
                      </w:r>
                      <w:r w:rsidR="00D635E7" w:rsidRPr="00D635E7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Carlos Henrique monnerat quintanilha</w:t>
                      </w:r>
                    </w:p>
                    <w:p w:rsidR="005B49D4" w:rsidRPr="00D635E7" w:rsidRDefault="005B49D4" w:rsidP="00D635E7">
                      <w:pPr>
                        <w:pStyle w:val="11-TIPODETRABALHO"/>
                        <w:ind w:left="708" w:firstLine="708"/>
                        <w:jc w:val="both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D635E7">
                        <w:rPr>
                          <w:color w:val="FF0000"/>
                          <w:sz w:val="32"/>
                          <w:szCs w:val="32"/>
                        </w:rPr>
                        <w:t>RU</w:t>
                      </w:r>
                      <w:r w:rsidR="00D635E7" w:rsidRPr="00D635E7">
                        <w:rPr>
                          <w:color w:val="FF0000"/>
                          <w:sz w:val="32"/>
                          <w:szCs w:val="32"/>
                        </w:rPr>
                        <w:t>: 4328237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>
              <v:shape id="Caixa de Texto 14" o:spid="_x0000_s2054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:rsidR="00FB0992" w:rsidRPr="00B3428C" w:rsidRDefault="00FB0992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D635E7"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ja-JP"/>
            </w:rPr>
            <w:drawing>
              <wp:inline distT="0" distB="0" distL="0" distR="0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:rsidR="00CE3906" w:rsidRPr="00834C32" w:rsidRDefault="00D541CA" w:rsidP="00834C32">
      <w:pPr>
        <w:rPr>
          <w:rFonts w:eastAsia="Calibri"/>
          <w:b/>
          <w:caps/>
          <w:color w:val="113162"/>
          <w:sz w:val="48"/>
          <w:szCs w:val="28"/>
        </w:rPr>
      </w:pPr>
      <w:r w:rsidRPr="00D541CA">
        <w:rPr>
          <w:noProof/>
        </w:rPr>
        <w:pict>
          <v:shape id="Caixa de Texto 11" o:spid="_x0000_s2053" type="#_x0000_t202" style="position:absolute;left:0;text-align:left;margin-left:.15pt;margin-top:128.1pt;width:487.1pt;height:72.15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" filled="f" stroked="f" strokeweight=".5pt">
            <v:textbox>
              <w:txbxContent>
                <w:p w:rsidR="00FB0992" w:rsidRPr="00096AAF" w:rsidRDefault="005B49D4" w:rsidP="00D010AE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Caderno de Resposta</w:t>
                  </w:r>
                  <w:r w:rsidR="00FB0992" w:rsidRPr="00096AAF">
                    <w:rPr>
                      <w:color w:val="FFFFFF" w:themeColor="background1"/>
                    </w:rPr>
                    <w:t xml:space="preserve"> Elaborado por:</w:t>
                  </w:r>
                </w:p>
                <w:p w:rsidR="00D010AE" w:rsidRPr="00096AAF" w:rsidRDefault="00FB0992" w:rsidP="007A15F5">
                  <w:pPr>
                    <w:pStyle w:val="13-AUTORIADOMATERIAL"/>
                    <w:spacing w:line="240" w:lineRule="auto"/>
                    <w:rPr>
                      <w:color w:val="FFFFFF" w:themeColor="background1"/>
                    </w:rPr>
                  </w:pPr>
                  <w:r w:rsidRPr="00096AAF">
                    <w:rPr>
                      <w:color w:val="FFFFFF" w:themeColor="background1"/>
                    </w:rPr>
                    <w:t>Prof. MSc. Renan Portela Jorge</w:t>
                  </w:r>
                </w:p>
              </w:txbxContent>
            </v:textbox>
          </v:shape>
        </w:pict>
      </w:r>
      <w:r w:rsidRPr="00D541CA"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2" type="#_x0000_t114" style="position:absolute;left:0;text-align:left;margin-left:.15pt;margin-top:110.25pt;width:487.05pt;height:89.55pt;rotation:180;z-index:-251645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" fillcolor="#113162" stroked="f" strokeweight="1pt"/>
        </w:pict>
      </w:r>
      <w:r w:rsidRPr="00D541CA">
        <w:rPr>
          <w:noProof/>
        </w:rPr>
        <w:pict>
          <v:shape id="Fluxograma: Documento 26" o:spid="_x0000_s2051" type="#_x0000_t114" style="position:absolute;left:0;text-align:left;margin-left:.15pt;margin-top:94.7pt;width:487.05pt;height:107.5pt;rotation:180;z-index:-2516510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" fillcolor="#f5a607" stroked="f" strokeweight="1pt"/>
        </w:pict>
      </w:r>
      <w:r w:rsidRPr="00D541CA">
        <w:rPr>
          <w:noProof/>
        </w:rPr>
        <w:pict>
          <v:shape id="Fluxograma: Documento 28" o:spid="_x0000_s2050" type="#_x0000_t114" style="position:absolute;left:0;text-align:left;margin-left:.35pt;margin-top:121.2pt;width:488.05pt;height:80.9pt;rotation:180;z-index:-251646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 w:rsidR="008604EE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943"/>
      </w:tblGrid>
      <w:tr w:rsidR="00CE3906" w:rsidTr="00B41485">
        <w:tc>
          <w:tcPr>
            <w:tcW w:w="9716" w:type="dxa"/>
            <w:shd w:val="clear" w:color="auto" w:fill="113162"/>
          </w:tcPr>
          <w:p w:rsidR="00CE3906" w:rsidRPr="00D91FAE" w:rsidRDefault="00262B3D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="008565F3" w:rsidRPr="008565F3">
              <w:rPr>
                <w:b/>
                <w:bCs/>
                <w:color w:val="F5A607"/>
                <w:sz w:val="40"/>
                <w:szCs w:val="40"/>
              </w:rPr>
              <w:t xml:space="preserve"> 01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01</w:t>
            </w:r>
          </w:p>
        </w:tc>
      </w:tr>
      <w:tr w:rsidR="00CE3906" w:rsidTr="00B41485">
        <w:tc>
          <w:tcPr>
            <w:tcW w:w="9716" w:type="dxa"/>
          </w:tcPr>
          <w:p w:rsidR="00CE3906" w:rsidRDefault="00E97792">
            <w:pPr>
              <w:ind w:firstLine="0"/>
              <w:rPr>
                <w:b/>
                <w:bCs/>
                <w:sz w:val="32"/>
                <w:szCs w:val="32"/>
              </w:rPr>
            </w:pPr>
            <w:r w:rsidRPr="00E97792">
              <w:rPr>
                <w:b/>
                <w:bCs/>
                <w:sz w:val="32"/>
                <w:szCs w:val="32"/>
              </w:rPr>
              <w:t>Dado o seguinte trecho de código da aula prática 01, indique as  chamadas de método em que é  feito o desenho na tela e qual a necessidade do método pygame.display.flip() para visualização das superfícies.</w:t>
            </w:r>
          </w:p>
          <w:p w:rsidR="00E97792" w:rsidRPr="00FB0323" w:rsidRDefault="008F25C4">
            <w:pPr>
              <w:ind w:firstLine="0"/>
              <w:rPr>
                <w:b/>
                <w:bCs/>
                <w:sz w:val="32"/>
                <w:szCs w:val="32"/>
              </w:rPr>
            </w:pPr>
            <w:r w:rsidRPr="008F25C4">
              <w:rPr>
                <w:b/>
                <w:bCs/>
                <w:noProof/>
                <w:sz w:val="32"/>
                <w:szCs w:val="32"/>
                <w:lang w:eastAsia="ja-JP"/>
              </w:rPr>
              <w:drawing>
                <wp:inline distT="0" distB="0" distL="0" distR="0">
                  <wp:extent cx="6176645" cy="3122930"/>
                  <wp:effectExtent l="0" t="0" r="0" b="1270"/>
                  <wp:docPr id="158770267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6645" cy="312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906" w:rsidTr="00B41485">
        <w:tc>
          <w:tcPr>
            <w:tcW w:w="9716" w:type="dxa"/>
            <w:shd w:val="clear" w:color="auto" w:fill="113162"/>
          </w:tcPr>
          <w:p w:rsidR="00D635E7" w:rsidRDefault="00494F1F" w:rsidP="00494F1F">
            <w:pPr>
              <w:ind w:firstLine="0"/>
            </w:pPr>
            <w:r w:rsidRPr="00494F1F">
              <w:t>RESPOSTA:</w:t>
            </w:r>
          </w:p>
          <w:p w:rsidR="00E603F4" w:rsidRDefault="00E603F4" w:rsidP="00E603F4">
            <w:pPr>
              <w:ind w:firstLine="0"/>
            </w:pPr>
            <w:r>
              <w:t>As chamadas de método em que é feito o desenho na tela são: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t xml:space="preserve">       </w:t>
            </w:r>
            <w:r>
              <w:rPr>
                <w:lang w:val="en-US"/>
              </w:rPr>
              <w:t>window.blit(source = bg_surf, dest = bg_rect)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   window.blit(source = player1_surf, dest = player1_rect)</w:t>
            </w:r>
          </w:p>
          <w:p w:rsidR="00E603F4" w:rsidRDefault="00E603F4" w:rsidP="00E603F4">
            <w:pPr>
              <w:ind w:firstLine="0"/>
              <w:rPr>
                <w:lang w:val="en-US"/>
              </w:rPr>
            </w:pPr>
          </w:p>
          <w:p w:rsidR="00E603F4" w:rsidRDefault="00E603F4" w:rsidP="00E603F4">
            <w:pPr>
              <w:ind w:firstLine="0"/>
            </w:pPr>
            <w:r>
              <w:t>e o método pygame.display.flip() é necessário para atualizar a janela.</w:t>
            </w:r>
          </w:p>
          <w:p w:rsidR="008F25C4" w:rsidRPr="00F83D8E" w:rsidRDefault="008F25C4" w:rsidP="00494F1F">
            <w:pPr>
              <w:ind w:firstLine="0"/>
            </w:pPr>
          </w:p>
        </w:tc>
      </w:tr>
    </w:tbl>
    <w:p w:rsidR="008565F3" w:rsidRDefault="008565F3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40"/>
      </w:tblGrid>
      <w:tr w:rsidR="008F25C4" w:rsidTr="00CE3B30">
        <w:tc>
          <w:tcPr>
            <w:tcW w:w="9716" w:type="dxa"/>
            <w:shd w:val="clear" w:color="auto" w:fill="113162"/>
          </w:tcPr>
          <w:p w:rsidR="008F25C4" w:rsidRPr="00D91FAE" w:rsidRDefault="008F25C4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2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00393F">
              <w:rPr>
                <w:b/>
                <w:bCs/>
                <w:color w:val="F5A607"/>
                <w:sz w:val="40"/>
                <w:szCs w:val="40"/>
              </w:rPr>
              <w:t>2</w:t>
            </w:r>
          </w:p>
        </w:tc>
      </w:tr>
      <w:tr w:rsidR="008F25C4" w:rsidTr="00CE3B30">
        <w:tc>
          <w:tcPr>
            <w:tcW w:w="9716" w:type="dxa"/>
          </w:tcPr>
          <w:p w:rsidR="008F25C4" w:rsidRDefault="0000393F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00393F">
              <w:rPr>
                <w:b/>
                <w:bCs/>
                <w:sz w:val="32"/>
                <w:szCs w:val="32"/>
              </w:rPr>
              <w:t xml:space="preserve">Na aula prática 02, começamos a construir o diagrama UML do nosso jogo </w:t>
            </w:r>
            <w:r w:rsidR="0041255C">
              <w:rPr>
                <w:b/>
                <w:bCs/>
                <w:sz w:val="32"/>
                <w:szCs w:val="32"/>
              </w:rPr>
              <w:t>(figura abaixo)</w:t>
            </w:r>
            <w:r w:rsidRPr="0000393F">
              <w:rPr>
                <w:b/>
                <w:bCs/>
                <w:sz w:val="32"/>
                <w:szCs w:val="32"/>
              </w:rPr>
              <w:t xml:space="preserve">. A partir desse digrama  explique a relação entre Level,  Player e EntityFactory e de que maneira objetos da classe player não compõe EntityFactory, mas sim Level. </w:t>
            </w:r>
          </w:p>
          <w:p w:rsidR="0000393F" w:rsidRPr="00FB0323" w:rsidRDefault="0041255C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E1003D">
              <w:rPr>
                <w:noProof/>
                <w:lang w:eastAsia="ja-JP"/>
              </w:rPr>
              <w:drawing>
                <wp:inline distT="0" distB="0" distL="0" distR="0">
                  <wp:extent cx="6047298" cy="3038331"/>
                  <wp:effectExtent l="0" t="0" r="0" b="0"/>
                  <wp:docPr id="1425557751" name="Imagem 1" descr="Diagrama, Desenho técn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557751" name="Imagem 1" descr="Diagrama, Desenho técnico&#10;&#10;Descrição gerada automaticament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351" cy="305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25C4" w:rsidTr="00CE3B30">
        <w:tc>
          <w:tcPr>
            <w:tcW w:w="9716" w:type="dxa"/>
            <w:shd w:val="clear" w:color="auto" w:fill="113162"/>
          </w:tcPr>
          <w:p w:rsidR="008F25C4" w:rsidRDefault="008F25C4" w:rsidP="00CE3B30">
            <w:pPr>
              <w:ind w:firstLine="0"/>
            </w:pPr>
            <w:r w:rsidRPr="00494F1F">
              <w:t>RESPOSTA:</w:t>
            </w:r>
            <w:r>
              <w:t xml:space="preserve"> </w:t>
            </w:r>
          </w:p>
          <w:p w:rsidR="00F610EF" w:rsidRDefault="000222E2" w:rsidP="00CE3B30">
            <w:pPr>
              <w:ind w:firstLine="0"/>
            </w:pPr>
            <w:r>
              <w:t>A relação entre Level e Player</w:t>
            </w:r>
            <w:r w:rsidR="00F610EF">
              <w:t xml:space="preserve"> é de composição. </w:t>
            </w:r>
            <w:r>
              <w:t>Enquanto Level e EntityFactory e Player e EntityFactory possuem uma relação de dependência.</w:t>
            </w:r>
          </w:p>
          <w:p w:rsidR="008F25C4" w:rsidRDefault="008F25C4" w:rsidP="00CE3B30">
            <w:pPr>
              <w:ind w:firstLine="0"/>
            </w:pPr>
          </w:p>
          <w:p w:rsidR="008F25C4" w:rsidRDefault="00F610EF" w:rsidP="00CE3B30">
            <w:pPr>
              <w:ind w:firstLine="0"/>
            </w:pPr>
            <w:r>
              <w:t>EntityFactory funciona como auxiliar para criar instâncias de objetos da Classe Player, Enemy e Background. Dessa forma, os objetos da classe Player criados por EntityFactory não pertencem a EntityFactory e sim a Level, assim Player não compõe EntityFactory.</w:t>
            </w:r>
          </w:p>
          <w:p w:rsidR="008F25C4" w:rsidRDefault="008F25C4" w:rsidP="00CE3B30">
            <w:pPr>
              <w:ind w:firstLine="0"/>
            </w:pPr>
          </w:p>
          <w:p w:rsidR="008F25C4" w:rsidRPr="00F83D8E" w:rsidRDefault="008F25C4" w:rsidP="00CE3B30">
            <w:pPr>
              <w:ind w:firstLine="0"/>
            </w:pPr>
          </w:p>
        </w:tc>
      </w:tr>
    </w:tbl>
    <w:p w:rsidR="0041255C" w:rsidRDefault="0041255C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41255C" w:rsidTr="00CE3B30">
        <w:tc>
          <w:tcPr>
            <w:tcW w:w="9716" w:type="dxa"/>
            <w:shd w:val="clear" w:color="auto" w:fill="113162"/>
          </w:tcPr>
          <w:p w:rsidR="0041255C" w:rsidRPr="00D91FAE" w:rsidRDefault="0041255C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3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</w:t>
            </w:r>
            <w:r w:rsidR="00145171">
              <w:rPr>
                <w:b/>
                <w:bCs/>
                <w:color w:val="F5A607"/>
                <w:sz w:val="40"/>
                <w:szCs w:val="40"/>
              </w:rPr>
              <w:t>3</w:t>
            </w:r>
          </w:p>
        </w:tc>
      </w:tr>
      <w:tr w:rsidR="0041255C" w:rsidTr="00CE3B30">
        <w:tc>
          <w:tcPr>
            <w:tcW w:w="9716" w:type="dxa"/>
          </w:tcPr>
          <w:p w:rsidR="0041255C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F2F1D">
              <w:rPr>
                <w:b/>
                <w:bCs/>
                <w:sz w:val="32"/>
                <w:szCs w:val="32"/>
              </w:rPr>
              <w:t>Na aula prática 03, instanciou-se 14 objetos da classe background que foram inseridos dentro de uma lista de entidades que compõe o objeto Level1. Explica com suas próprias palavras como se alcançou o efeito de profundidade no cenário. Na sua explicação deve apresentar o motivo das 14 instancias do objeto background.</w:t>
            </w:r>
          </w:p>
        </w:tc>
      </w:tr>
      <w:tr w:rsidR="0041255C" w:rsidTr="00CE3B30">
        <w:tc>
          <w:tcPr>
            <w:tcW w:w="9716" w:type="dxa"/>
            <w:shd w:val="clear" w:color="auto" w:fill="113162"/>
          </w:tcPr>
          <w:p w:rsidR="00880D28" w:rsidRDefault="0041255C" w:rsidP="00CE3B30">
            <w:pPr>
              <w:ind w:firstLine="0"/>
              <w:rPr>
                <w:rFonts w:ascii="Poppins" w:hAnsi="Poppins" w:hint="eastAsia"/>
                <w:color w:val="494B56"/>
                <w:sz w:val="18"/>
                <w:szCs w:val="18"/>
                <w:shd w:val="clear" w:color="auto" w:fill="F6F5F8"/>
              </w:rPr>
            </w:pPr>
            <w:r w:rsidRPr="00494F1F">
              <w:t>RESPOSTA:</w:t>
            </w:r>
          </w:p>
          <w:p w:rsidR="0041255C" w:rsidRDefault="00880D28" w:rsidP="00CE3B30">
            <w:pPr>
              <w:ind w:firstLine="0"/>
            </w:pPr>
            <w:r>
              <w:t>O efeito de profundidade no cenário foi alcançado pois cada objeto inserido</w:t>
            </w:r>
            <w:r w:rsidR="006F16BA">
              <w:t xml:space="preserve"> na lista</w:t>
            </w:r>
            <w:r>
              <w:t xml:space="preserve"> representa uma camada</w:t>
            </w:r>
            <w:r w:rsidR="006F16BA">
              <w:t xml:space="preserve"> que se movem em velocidades diferentes, onde </w:t>
            </w:r>
            <w:r>
              <w:t>o</w:t>
            </w:r>
            <w:r w:rsidR="00B97F5A">
              <w:t xml:space="preserve"> mais próximo se move mais rápido, enquanto o mais distante se move mais lentamente</w:t>
            </w:r>
            <w:r>
              <w:t>.</w:t>
            </w:r>
            <w:r w:rsidR="00B97F5A">
              <w:t xml:space="preserve"> Criando um efeito paralaxe.</w:t>
            </w:r>
          </w:p>
          <w:p w:rsidR="006F16BA" w:rsidRDefault="006F16BA" w:rsidP="00CE3B30">
            <w:pPr>
              <w:ind w:firstLine="0"/>
            </w:pPr>
          </w:p>
          <w:p w:rsidR="0041255C" w:rsidRDefault="006F16BA" w:rsidP="00CE3B30">
            <w:pPr>
              <w:ind w:firstLine="0"/>
            </w:pPr>
            <w:r>
              <w:t>Ao se mover, os objetos acabam saindo da tela, por isso utilizou-se de 14 instâncias, fazendo cópias, para que quando um objeto saia da tela, já tenha um outro preenchendo, criando assim, um dinâmismo e deixando um aspecto mais real para o</w:t>
            </w:r>
            <w:r w:rsidR="00880D28">
              <w:t xml:space="preserve"> </w:t>
            </w:r>
            <w:r>
              <w:t>jogo.</w:t>
            </w:r>
          </w:p>
          <w:p w:rsidR="00B317CA" w:rsidRPr="00F83D8E" w:rsidRDefault="00B317CA" w:rsidP="00CE3B30">
            <w:pPr>
              <w:ind w:firstLine="0"/>
            </w:pPr>
          </w:p>
        </w:tc>
      </w:tr>
    </w:tbl>
    <w:p w:rsidR="001F2F1D" w:rsidRDefault="001F2F1D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ook w:val="04A0"/>
      </w:tblPr>
      <w:tblGrid>
        <w:gridCol w:w="9716"/>
      </w:tblGrid>
      <w:tr w:rsidR="001F2F1D" w:rsidTr="00CE3B30">
        <w:tc>
          <w:tcPr>
            <w:tcW w:w="9716" w:type="dxa"/>
            <w:shd w:val="clear" w:color="auto" w:fill="113162"/>
          </w:tcPr>
          <w:p w:rsidR="001F2F1D" w:rsidRPr="00D91FAE" w:rsidRDefault="001F2F1D" w:rsidP="00CE3B30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0</w:t>
            </w:r>
            <w:r>
              <w:rPr>
                <w:b/>
                <w:bCs/>
                <w:color w:val="F5A607"/>
                <w:sz w:val="40"/>
                <w:szCs w:val="40"/>
              </w:rPr>
              <w:t>4</w:t>
            </w:r>
            <w:r w:rsidRPr="008565F3">
              <w:rPr>
                <w:b/>
                <w:bCs/>
                <w:color w:val="F5A607"/>
                <w:sz w:val="40"/>
                <w:szCs w:val="40"/>
              </w:rPr>
              <w:t xml:space="preserve"> – </w:t>
            </w:r>
            <w:r>
              <w:rPr>
                <w:b/>
                <w:bCs/>
                <w:color w:val="F5A607"/>
                <w:sz w:val="40"/>
                <w:szCs w:val="40"/>
              </w:rPr>
              <w:t>Aula Prática 04</w:t>
            </w:r>
          </w:p>
        </w:tc>
      </w:tr>
      <w:tr w:rsidR="001F2F1D" w:rsidTr="00CE3B30">
        <w:tc>
          <w:tcPr>
            <w:tcW w:w="9716" w:type="dxa"/>
          </w:tcPr>
          <w:p w:rsidR="001F2F1D" w:rsidRPr="00FB0323" w:rsidRDefault="00145171" w:rsidP="00CE3B30">
            <w:pPr>
              <w:ind w:firstLine="0"/>
              <w:rPr>
                <w:b/>
                <w:bCs/>
                <w:sz w:val="32"/>
                <w:szCs w:val="32"/>
              </w:rPr>
            </w:pPr>
            <w:r w:rsidRPr="00145171">
              <w:rPr>
                <w:b/>
                <w:bCs/>
                <w:sz w:val="32"/>
                <w:szCs w:val="32"/>
              </w:rPr>
              <w:t>Na aula prática 04, utilizou-se da estratégia de instanciação de inimigos via evento temporal dentro da classe Level. De que maneira, os eventos são verificados? Apresente também é em que momento se atrela o intervalo temporal com o id do evento</w:t>
            </w:r>
          </w:p>
        </w:tc>
      </w:tr>
      <w:tr w:rsidR="001F2F1D" w:rsidRPr="00C02BDE" w:rsidTr="00CE3B30">
        <w:tc>
          <w:tcPr>
            <w:tcW w:w="9716" w:type="dxa"/>
            <w:shd w:val="clear" w:color="auto" w:fill="113162"/>
          </w:tcPr>
          <w:p w:rsidR="001F2F1D" w:rsidRDefault="001F2F1D" w:rsidP="00CE3B30">
            <w:pPr>
              <w:ind w:firstLine="0"/>
            </w:pPr>
            <w:r w:rsidRPr="00494F1F">
              <w:t>RESPOSTA:</w:t>
            </w:r>
          </w:p>
          <w:p w:rsidR="00C02BDE" w:rsidRDefault="00C02BDE" w:rsidP="00CE3B30">
            <w:pPr>
              <w:ind w:firstLine="0"/>
            </w:pPr>
            <w:r>
              <w:t>Os eventos são verificados dentro do loop</w:t>
            </w:r>
            <w:r w:rsidRPr="00C02BDE">
              <w:t xml:space="preserve"> for event in pygame.event.get()</w:t>
            </w:r>
            <w:r>
              <w:t>. Este loop examina todos os eventos desde a última interação continuamente.</w:t>
            </w:r>
          </w:p>
          <w:p w:rsidR="00C02BDE" w:rsidRDefault="00C02BDE" w:rsidP="00CE3B30">
            <w:pPr>
              <w:ind w:firstLine="0"/>
            </w:pPr>
          </w:p>
          <w:p w:rsidR="00C02BDE" w:rsidRDefault="00C02BDE" w:rsidP="00CE3B30">
            <w:pPr>
              <w:ind w:firstLine="0"/>
            </w:pPr>
            <w:r>
              <w:t>O intervalo temporal se atrela com  o id do evento na linha de código:</w:t>
            </w:r>
          </w:p>
          <w:p w:rsidR="00C02BDE" w:rsidRPr="00C02BDE" w:rsidRDefault="00C02BDE" w:rsidP="00CE3B30">
            <w:pPr>
              <w:ind w:firstLine="0"/>
              <w:rPr>
                <w:lang w:val="en-US"/>
              </w:rPr>
            </w:pPr>
            <w:r w:rsidRPr="00C02BDE">
              <w:t xml:space="preserve">       </w:t>
            </w:r>
            <w:r>
              <w:rPr>
                <w:lang w:val="en-US"/>
              </w:rPr>
              <w:t>p</w:t>
            </w:r>
            <w:r w:rsidRPr="00C02BDE">
              <w:rPr>
                <w:lang w:val="en-US"/>
              </w:rPr>
              <w:t>ygame.time.set_timer(E</w:t>
            </w:r>
            <w:r>
              <w:rPr>
                <w:lang w:val="en-US"/>
              </w:rPr>
              <w:t>VENT_ENEMY, 4000)</w:t>
            </w:r>
          </w:p>
          <w:p w:rsidR="001F2F1D" w:rsidRPr="00C02BDE" w:rsidRDefault="00C02BDE" w:rsidP="00C02BDE">
            <w:pPr>
              <w:tabs>
                <w:tab w:val="left" w:pos="1593"/>
              </w:tabs>
              <w:ind w:firstLine="0"/>
              <w:rPr>
                <w:lang w:val="en-US"/>
              </w:rPr>
            </w:pPr>
            <w:r w:rsidRPr="00C02BDE">
              <w:rPr>
                <w:lang w:val="en-US"/>
              </w:rPr>
              <w:tab/>
            </w:r>
          </w:p>
          <w:p w:rsidR="001F2F1D" w:rsidRPr="00C02BDE" w:rsidRDefault="001F2F1D" w:rsidP="00CE3B30">
            <w:pPr>
              <w:ind w:firstLine="0"/>
              <w:rPr>
                <w:lang w:val="en-US"/>
              </w:rPr>
            </w:pPr>
          </w:p>
        </w:tc>
      </w:tr>
    </w:tbl>
    <w:p w:rsidR="001F2F1D" w:rsidRPr="00C02BDE" w:rsidRDefault="001F2F1D">
      <w:pPr>
        <w:ind w:firstLine="709"/>
        <w:rPr>
          <w:lang w:val="en-US"/>
        </w:rPr>
      </w:pPr>
    </w:p>
    <w:p w:rsidR="008F25C4" w:rsidRPr="00C02BDE" w:rsidRDefault="008F25C4" w:rsidP="001F2F1D">
      <w:pPr>
        <w:ind w:firstLine="0"/>
        <w:rPr>
          <w:lang w:val="en-US"/>
        </w:rPr>
      </w:pPr>
    </w:p>
    <w:sectPr w:rsidR="008F25C4" w:rsidRPr="00C02BDE" w:rsidSect="0011171E">
      <w:headerReference w:type="default" r:id="rId12"/>
      <w:footerReference w:type="default" r:id="rId13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EDB" w:rsidRDefault="000F6EDB" w:rsidP="00B5761D">
      <w:r>
        <w:separator/>
      </w:r>
    </w:p>
    <w:p w:rsidR="000F6EDB" w:rsidRDefault="000F6EDB" w:rsidP="00B5761D"/>
    <w:p w:rsidR="000F6EDB" w:rsidRDefault="000F6EDB" w:rsidP="00B5761D"/>
  </w:endnote>
  <w:endnote w:type="continuationSeparator" w:id="1">
    <w:p w:rsidR="000F6EDB" w:rsidRDefault="000F6EDB" w:rsidP="00B5761D">
      <w:r>
        <w:continuationSeparator/>
      </w:r>
    </w:p>
    <w:p w:rsidR="000F6EDB" w:rsidRDefault="000F6EDB" w:rsidP="00B5761D"/>
    <w:p w:rsidR="000F6EDB" w:rsidRDefault="000F6EDB" w:rsidP="00B5761D"/>
  </w:endnote>
  <w:endnote w:type="continuationNotice" w:id="2">
    <w:p w:rsidR="000F6EDB" w:rsidRDefault="000F6EDB">
      <w:pPr>
        <w:spacing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:rsidR="00FB0992" w:rsidRDefault="00D541CA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471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:rsidR="00FB0992" w:rsidRPr="00D2799E" w:rsidRDefault="00D541CA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FB0992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B97F5A">
          <w:rPr>
            <w:noProof/>
            <w:color w:val="F5A607"/>
          </w:rPr>
          <w:t>4</w:t>
        </w:r>
        <w:r w:rsidRPr="00D2799E">
          <w:rPr>
            <w:color w:val="F5A607"/>
          </w:rPr>
          <w:fldChar w:fldCharType="end"/>
        </w:r>
      </w:p>
    </w:sdtContent>
  </w:sdt>
  <w:p w:rsidR="00FB0992" w:rsidRPr="00955E07" w:rsidRDefault="00FB0992" w:rsidP="005C35CA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EDB" w:rsidRDefault="000F6EDB" w:rsidP="00B5761D">
      <w:r>
        <w:separator/>
      </w:r>
    </w:p>
    <w:p w:rsidR="000F6EDB" w:rsidRDefault="000F6EDB" w:rsidP="00B5761D"/>
    <w:p w:rsidR="000F6EDB" w:rsidRDefault="000F6EDB" w:rsidP="00B5761D"/>
  </w:footnote>
  <w:footnote w:type="continuationSeparator" w:id="1">
    <w:p w:rsidR="000F6EDB" w:rsidRDefault="000F6EDB" w:rsidP="00B5761D">
      <w:r>
        <w:continuationSeparator/>
      </w:r>
    </w:p>
    <w:p w:rsidR="000F6EDB" w:rsidRDefault="000F6EDB" w:rsidP="00B5761D"/>
    <w:p w:rsidR="000F6EDB" w:rsidRDefault="000F6EDB" w:rsidP="00B5761D"/>
  </w:footnote>
  <w:footnote w:type="continuationNotice" w:id="2">
    <w:p w:rsidR="000F6EDB" w:rsidRDefault="000F6EDB">
      <w:pPr>
        <w:spacing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992" w:rsidRDefault="00FB0992" w:rsidP="007B06F8">
    <w:pPr>
      <w:pStyle w:val="CabealhodoSumrio"/>
    </w:pPr>
    <w:r>
      <w:rPr>
        <w:noProof/>
        <w:lang w:eastAsia="ja-JP"/>
      </w:rPr>
      <w:drawing>
        <wp:anchor distT="0" distB="0" distL="114300" distR="114300" simplePos="0" relativeHeight="251461120" behindDoc="0" locked="0" layoutInCell="1" allowOverlap="1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Roteiro de Atividade Prática de </w:t>
    </w:r>
  </w:p>
  <w:p w:rsidR="008F25C4" w:rsidRPr="008F25C4" w:rsidRDefault="008F25C4" w:rsidP="008F25C4">
    <w:pPr>
      <w:pStyle w:val="CabealhodoSumrio"/>
    </w:pPr>
    <w:r>
      <w:t>Linguagem de Programação Aplicada</w:t>
    </w:r>
  </w:p>
  <w:p w:rsidR="00FB0992" w:rsidRDefault="00D541CA" w:rsidP="00947280">
    <w:pPr>
      <w:pStyle w:val="Cabealho"/>
    </w:pPr>
    <w:r>
      <w:rPr>
        <w:noProof/>
      </w:rPr>
      <w:pict>
        <v:rect id="Retângulo 16" o:spid="_x0000_s1026" style="position:absolute;left:0;text-align:left;margin-left:.5pt;margin-top:6.7pt;width:485.45pt;height:3.55pt;z-index:251468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84D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5FBA"/>
    <w:multiLevelType w:val="hybridMultilevel"/>
    <w:tmpl w:val="6840F63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A6511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3511DA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A65FA9"/>
    <w:multiLevelType w:val="hybridMultilevel"/>
    <w:tmpl w:val="FFE0C174"/>
    <w:lvl w:ilvl="0" w:tplc="CD500DC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21D238C0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4C6496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704"/>
    <w:multiLevelType w:val="hybridMultilevel"/>
    <w:tmpl w:val="BA1A0044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14275EC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7126B69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F728D2"/>
    <w:multiLevelType w:val="hybridMultilevel"/>
    <w:tmpl w:val="5CDAAD8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EFB6A07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86AAF"/>
    <w:multiLevelType w:val="hybridMultilevel"/>
    <w:tmpl w:val="7E5C18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C6601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94407EF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450CDE"/>
    <w:multiLevelType w:val="hybridMultilevel"/>
    <w:tmpl w:val="23D88946"/>
    <w:lvl w:ilvl="0" w:tplc="0416000F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6">
    <w:nsid w:val="56431C65"/>
    <w:multiLevelType w:val="hybridMultilevel"/>
    <w:tmpl w:val="E00E35EE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AE0EB3"/>
    <w:multiLevelType w:val="hybridMultilevel"/>
    <w:tmpl w:val="D2EA0A2A"/>
    <w:lvl w:ilvl="0" w:tplc="36DAC29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FC3C5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D722525"/>
    <w:multiLevelType w:val="hybridMultilevel"/>
    <w:tmpl w:val="FC4EE900"/>
    <w:lvl w:ilvl="0" w:tplc="6562FDF8">
      <w:start w:val="1"/>
      <w:numFmt w:val="upperRoman"/>
      <w:lvlText w:val="%1."/>
      <w:lvlJc w:val="right"/>
      <w:pPr>
        <w:ind w:left="720" w:hanging="360"/>
      </w:pPr>
      <w:rPr>
        <w:color w:val="11316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453C3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DB4F36"/>
    <w:multiLevelType w:val="hybridMultilevel"/>
    <w:tmpl w:val="47621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9815EE"/>
    <w:multiLevelType w:val="hybridMultilevel"/>
    <w:tmpl w:val="0EF666E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8BF1713"/>
    <w:multiLevelType w:val="hybridMultilevel"/>
    <w:tmpl w:val="83501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62150A"/>
    <w:multiLevelType w:val="hybridMultilevel"/>
    <w:tmpl w:val="9DD2E77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23"/>
  </w:num>
  <w:num w:numId="5">
    <w:abstractNumId w:val="21"/>
  </w:num>
  <w:num w:numId="6">
    <w:abstractNumId w:val="7"/>
  </w:num>
  <w:num w:numId="7">
    <w:abstractNumId w:val="20"/>
  </w:num>
  <w:num w:numId="8">
    <w:abstractNumId w:val="4"/>
  </w:num>
  <w:num w:numId="9">
    <w:abstractNumId w:val="11"/>
  </w:num>
  <w:num w:numId="10">
    <w:abstractNumId w:val="16"/>
  </w:num>
  <w:num w:numId="11">
    <w:abstractNumId w:val="6"/>
  </w:num>
  <w:num w:numId="12">
    <w:abstractNumId w:val="19"/>
  </w:num>
  <w:num w:numId="13">
    <w:abstractNumId w:val="22"/>
  </w:num>
  <w:num w:numId="14">
    <w:abstractNumId w:val="3"/>
  </w:num>
  <w:num w:numId="15">
    <w:abstractNumId w:val="5"/>
  </w:num>
  <w:num w:numId="16">
    <w:abstractNumId w:val="13"/>
  </w:num>
  <w:num w:numId="17">
    <w:abstractNumId w:val="8"/>
  </w:num>
  <w:num w:numId="18">
    <w:abstractNumId w:val="0"/>
  </w:num>
  <w:num w:numId="19">
    <w:abstractNumId w:val="9"/>
  </w:num>
  <w:num w:numId="20">
    <w:abstractNumId w:val="14"/>
  </w:num>
  <w:num w:numId="21">
    <w:abstractNumId w:val="18"/>
  </w:num>
  <w:num w:numId="22">
    <w:abstractNumId w:val="2"/>
  </w:num>
  <w:num w:numId="23">
    <w:abstractNumId w:val="1"/>
  </w:num>
  <w:num w:numId="24">
    <w:abstractNumId w:val="10"/>
  </w:num>
  <w:num w:numId="25">
    <w:abstractNumId w:val="2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CC25C0"/>
    <w:rsid w:val="00000EC3"/>
    <w:rsid w:val="00002A30"/>
    <w:rsid w:val="00002B60"/>
    <w:rsid w:val="00002FD5"/>
    <w:rsid w:val="00003606"/>
    <w:rsid w:val="0000393F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20016"/>
    <w:rsid w:val="00022100"/>
    <w:rsid w:val="000222E2"/>
    <w:rsid w:val="00022E78"/>
    <w:rsid w:val="00025E5E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6EC"/>
    <w:rsid w:val="0004321A"/>
    <w:rsid w:val="000457F7"/>
    <w:rsid w:val="00046C87"/>
    <w:rsid w:val="00047005"/>
    <w:rsid w:val="000479C1"/>
    <w:rsid w:val="000479EC"/>
    <w:rsid w:val="00050CC4"/>
    <w:rsid w:val="00051CA1"/>
    <w:rsid w:val="00052394"/>
    <w:rsid w:val="0005307D"/>
    <w:rsid w:val="00054080"/>
    <w:rsid w:val="000548CB"/>
    <w:rsid w:val="00055E82"/>
    <w:rsid w:val="0005682D"/>
    <w:rsid w:val="00057000"/>
    <w:rsid w:val="00057B30"/>
    <w:rsid w:val="00063679"/>
    <w:rsid w:val="0006452B"/>
    <w:rsid w:val="00065440"/>
    <w:rsid w:val="00067B69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5CC"/>
    <w:rsid w:val="000816FC"/>
    <w:rsid w:val="000848EF"/>
    <w:rsid w:val="0008574C"/>
    <w:rsid w:val="00085A46"/>
    <w:rsid w:val="00085A92"/>
    <w:rsid w:val="00085B3C"/>
    <w:rsid w:val="00087278"/>
    <w:rsid w:val="00087712"/>
    <w:rsid w:val="00087861"/>
    <w:rsid w:val="00090132"/>
    <w:rsid w:val="0009033D"/>
    <w:rsid w:val="00090AF7"/>
    <w:rsid w:val="00092772"/>
    <w:rsid w:val="00093299"/>
    <w:rsid w:val="000932A1"/>
    <w:rsid w:val="000933DD"/>
    <w:rsid w:val="0009455B"/>
    <w:rsid w:val="0009650A"/>
    <w:rsid w:val="00096AAF"/>
    <w:rsid w:val="00097691"/>
    <w:rsid w:val="00097996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5B3"/>
    <w:rsid w:val="000B22A8"/>
    <w:rsid w:val="000B2CFD"/>
    <w:rsid w:val="000B34F6"/>
    <w:rsid w:val="000B39C9"/>
    <w:rsid w:val="000B40CF"/>
    <w:rsid w:val="000B4F8D"/>
    <w:rsid w:val="000B543C"/>
    <w:rsid w:val="000B73B2"/>
    <w:rsid w:val="000B760D"/>
    <w:rsid w:val="000B76A6"/>
    <w:rsid w:val="000C2BD7"/>
    <w:rsid w:val="000C2C41"/>
    <w:rsid w:val="000C6A6D"/>
    <w:rsid w:val="000C6B2C"/>
    <w:rsid w:val="000C754F"/>
    <w:rsid w:val="000D0A61"/>
    <w:rsid w:val="000D0DC5"/>
    <w:rsid w:val="000D13C3"/>
    <w:rsid w:val="000D1427"/>
    <w:rsid w:val="000D2464"/>
    <w:rsid w:val="000D285F"/>
    <w:rsid w:val="000D29F7"/>
    <w:rsid w:val="000D37AD"/>
    <w:rsid w:val="000D4784"/>
    <w:rsid w:val="000D48CE"/>
    <w:rsid w:val="000D4E5E"/>
    <w:rsid w:val="000D5D97"/>
    <w:rsid w:val="000D6586"/>
    <w:rsid w:val="000D7178"/>
    <w:rsid w:val="000D75F9"/>
    <w:rsid w:val="000E03AB"/>
    <w:rsid w:val="000E19B5"/>
    <w:rsid w:val="000E22E6"/>
    <w:rsid w:val="000E313C"/>
    <w:rsid w:val="000E57A8"/>
    <w:rsid w:val="000E5E27"/>
    <w:rsid w:val="000E61AE"/>
    <w:rsid w:val="000E64F3"/>
    <w:rsid w:val="000E6593"/>
    <w:rsid w:val="000E7689"/>
    <w:rsid w:val="000F09BC"/>
    <w:rsid w:val="000F1660"/>
    <w:rsid w:val="000F16EF"/>
    <w:rsid w:val="000F1855"/>
    <w:rsid w:val="000F1FBA"/>
    <w:rsid w:val="000F274D"/>
    <w:rsid w:val="000F6AC4"/>
    <w:rsid w:val="000F6B7B"/>
    <w:rsid w:val="000F6D6D"/>
    <w:rsid w:val="000F6DDA"/>
    <w:rsid w:val="000F6EDB"/>
    <w:rsid w:val="000F71CA"/>
    <w:rsid w:val="001000E1"/>
    <w:rsid w:val="001012F6"/>
    <w:rsid w:val="001026DD"/>
    <w:rsid w:val="00103486"/>
    <w:rsid w:val="001039AF"/>
    <w:rsid w:val="00104D62"/>
    <w:rsid w:val="00105319"/>
    <w:rsid w:val="00105B62"/>
    <w:rsid w:val="001063AF"/>
    <w:rsid w:val="00106B1D"/>
    <w:rsid w:val="0010753D"/>
    <w:rsid w:val="0011171E"/>
    <w:rsid w:val="00111944"/>
    <w:rsid w:val="00113263"/>
    <w:rsid w:val="00113353"/>
    <w:rsid w:val="00113435"/>
    <w:rsid w:val="00113633"/>
    <w:rsid w:val="00114202"/>
    <w:rsid w:val="00114E6F"/>
    <w:rsid w:val="001159DF"/>
    <w:rsid w:val="00117FDE"/>
    <w:rsid w:val="0012034E"/>
    <w:rsid w:val="0012189F"/>
    <w:rsid w:val="00121EEA"/>
    <w:rsid w:val="00123122"/>
    <w:rsid w:val="001234A2"/>
    <w:rsid w:val="00123988"/>
    <w:rsid w:val="00123996"/>
    <w:rsid w:val="00124907"/>
    <w:rsid w:val="0012516B"/>
    <w:rsid w:val="001252DB"/>
    <w:rsid w:val="00127B88"/>
    <w:rsid w:val="00132366"/>
    <w:rsid w:val="001337CC"/>
    <w:rsid w:val="001348B4"/>
    <w:rsid w:val="00135268"/>
    <w:rsid w:val="001354E4"/>
    <w:rsid w:val="0013732A"/>
    <w:rsid w:val="00137463"/>
    <w:rsid w:val="00137A1A"/>
    <w:rsid w:val="001406A0"/>
    <w:rsid w:val="00141AAB"/>
    <w:rsid w:val="00143378"/>
    <w:rsid w:val="00143CA6"/>
    <w:rsid w:val="00144A83"/>
    <w:rsid w:val="00145171"/>
    <w:rsid w:val="0014675A"/>
    <w:rsid w:val="00146B12"/>
    <w:rsid w:val="00150524"/>
    <w:rsid w:val="00150E93"/>
    <w:rsid w:val="00151C2E"/>
    <w:rsid w:val="00151D56"/>
    <w:rsid w:val="00153241"/>
    <w:rsid w:val="0015386A"/>
    <w:rsid w:val="00153A01"/>
    <w:rsid w:val="0015516D"/>
    <w:rsid w:val="00155ACF"/>
    <w:rsid w:val="00156E7A"/>
    <w:rsid w:val="001570BA"/>
    <w:rsid w:val="00157909"/>
    <w:rsid w:val="00160F97"/>
    <w:rsid w:val="00161920"/>
    <w:rsid w:val="001633C8"/>
    <w:rsid w:val="001642E8"/>
    <w:rsid w:val="001661D9"/>
    <w:rsid w:val="0016655A"/>
    <w:rsid w:val="00166D57"/>
    <w:rsid w:val="0016716F"/>
    <w:rsid w:val="00167553"/>
    <w:rsid w:val="00170C6E"/>
    <w:rsid w:val="001711C6"/>
    <w:rsid w:val="00172824"/>
    <w:rsid w:val="0017527D"/>
    <w:rsid w:val="00175AC9"/>
    <w:rsid w:val="001760E7"/>
    <w:rsid w:val="00176B4C"/>
    <w:rsid w:val="00180B22"/>
    <w:rsid w:val="00180BBB"/>
    <w:rsid w:val="00181595"/>
    <w:rsid w:val="00181D80"/>
    <w:rsid w:val="00183AD5"/>
    <w:rsid w:val="00183E02"/>
    <w:rsid w:val="00184447"/>
    <w:rsid w:val="00184CDF"/>
    <w:rsid w:val="00185577"/>
    <w:rsid w:val="00186534"/>
    <w:rsid w:val="00186D1D"/>
    <w:rsid w:val="00190ABE"/>
    <w:rsid w:val="00190AF7"/>
    <w:rsid w:val="001914B0"/>
    <w:rsid w:val="00193079"/>
    <w:rsid w:val="00194839"/>
    <w:rsid w:val="0019494B"/>
    <w:rsid w:val="00194C02"/>
    <w:rsid w:val="00194CAB"/>
    <w:rsid w:val="00196C70"/>
    <w:rsid w:val="0019781C"/>
    <w:rsid w:val="00197998"/>
    <w:rsid w:val="00197CB9"/>
    <w:rsid w:val="001A0CC5"/>
    <w:rsid w:val="001A3D53"/>
    <w:rsid w:val="001A43F4"/>
    <w:rsid w:val="001A4D0A"/>
    <w:rsid w:val="001A6B32"/>
    <w:rsid w:val="001A6E74"/>
    <w:rsid w:val="001A721B"/>
    <w:rsid w:val="001A7A37"/>
    <w:rsid w:val="001B04A3"/>
    <w:rsid w:val="001B1FE2"/>
    <w:rsid w:val="001B2BED"/>
    <w:rsid w:val="001B3A41"/>
    <w:rsid w:val="001B4507"/>
    <w:rsid w:val="001B4609"/>
    <w:rsid w:val="001B4BDB"/>
    <w:rsid w:val="001B50E5"/>
    <w:rsid w:val="001B55CE"/>
    <w:rsid w:val="001B6BBE"/>
    <w:rsid w:val="001B7F79"/>
    <w:rsid w:val="001C0CAA"/>
    <w:rsid w:val="001C2740"/>
    <w:rsid w:val="001C4AD7"/>
    <w:rsid w:val="001D1B62"/>
    <w:rsid w:val="001D386C"/>
    <w:rsid w:val="001D484B"/>
    <w:rsid w:val="001D5ED8"/>
    <w:rsid w:val="001D745E"/>
    <w:rsid w:val="001E0BDB"/>
    <w:rsid w:val="001E1126"/>
    <w:rsid w:val="001E1341"/>
    <w:rsid w:val="001E1380"/>
    <w:rsid w:val="001E345A"/>
    <w:rsid w:val="001E3D5C"/>
    <w:rsid w:val="001E4AF5"/>
    <w:rsid w:val="001E4FA4"/>
    <w:rsid w:val="001F1B57"/>
    <w:rsid w:val="001F220F"/>
    <w:rsid w:val="001F2F1D"/>
    <w:rsid w:val="001F3BCF"/>
    <w:rsid w:val="001F533D"/>
    <w:rsid w:val="001F6656"/>
    <w:rsid w:val="001F6A9F"/>
    <w:rsid w:val="001F7025"/>
    <w:rsid w:val="001F78C9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3CA"/>
    <w:rsid w:val="002259C7"/>
    <w:rsid w:val="00226404"/>
    <w:rsid w:val="002269D3"/>
    <w:rsid w:val="00226B4A"/>
    <w:rsid w:val="0022766E"/>
    <w:rsid w:val="00227CD3"/>
    <w:rsid w:val="00231FE4"/>
    <w:rsid w:val="00233085"/>
    <w:rsid w:val="00233421"/>
    <w:rsid w:val="002340F6"/>
    <w:rsid w:val="002350A6"/>
    <w:rsid w:val="00236192"/>
    <w:rsid w:val="0023637E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21AC"/>
    <w:rsid w:val="0025295E"/>
    <w:rsid w:val="00253D0B"/>
    <w:rsid w:val="00254C5D"/>
    <w:rsid w:val="00255330"/>
    <w:rsid w:val="002553C2"/>
    <w:rsid w:val="0025546F"/>
    <w:rsid w:val="00255498"/>
    <w:rsid w:val="0025729D"/>
    <w:rsid w:val="002573FC"/>
    <w:rsid w:val="002575B2"/>
    <w:rsid w:val="00257604"/>
    <w:rsid w:val="002577B7"/>
    <w:rsid w:val="0026164F"/>
    <w:rsid w:val="002623E7"/>
    <w:rsid w:val="002629FA"/>
    <w:rsid w:val="00262B3D"/>
    <w:rsid w:val="00262C45"/>
    <w:rsid w:val="0026611E"/>
    <w:rsid w:val="00266CE6"/>
    <w:rsid w:val="00267266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DC8"/>
    <w:rsid w:val="00287F8F"/>
    <w:rsid w:val="002907BA"/>
    <w:rsid w:val="00292724"/>
    <w:rsid w:val="00292C6A"/>
    <w:rsid w:val="00293461"/>
    <w:rsid w:val="002934CC"/>
    <w:rsid w:val="002934E9"/>
    <w:rsid w:val="002950FB"/>
    <w:rsid w:val="00295A4C"/>
    <w:rsid w:val="00296D68"/>
    <w:rsid w:val="00297C98"/>
    <w:rsid w:val="002A1051"/>
    <w:rsid w:val="002A2421"/>
    <w:rsid w:val="002A2DF1"/>
    <w:rsid w:val="002A3395"/>
    <w:rsid w:val="002A38EB"/>
    <w:rsid w:val="002A3BA5"/>
    <w:rsid w:val="002A3D7A"/>
    <w:rsid w:val="002A52BD"/>
    <w:rsid w:val="002A5E2B"/>
    <w:rsid w:val="002A7EC8"/>
    <w:rsid w:val="002B04EF"/>
    <w:rsid w:val="002B0EEF"/>
    <w:rsid w:val="002B16CA"/>
    <w:rsid w:val="002B17C5"/>
    <w:rsid w:val="002B1B2D"/>
    <w:rsid w:val="002B3017"/>
    <w:rsid w:val="002B40B7"/>
    <w:rsid w:val="002B5796"/>
    <w:rsid w:val="002B72BC"/>
    <w:rsid w:val="002C1ECA"/>
    <w:rsid w:val="002C2E9E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AF"/>
    <w:rsid w:val="002D2C60"/>
    <w:rsid w:val="002D3556"/>
    <w:rsid w:val="002D39C2"/>
    <w:rsid w:val="002D3EA3"/>
    <w:rsid w:val="002D439B"/>
    <w:rsid w:val="002D4A4E"/>
    <w:rsid w:val="002D4DE7"/>
    <w:rsid w:val="002D656A"/>
    <w:rsid w:val="002D6E92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4932"/>
    <w:rsid w:val="002E57D8"/>
    <w:rsid w:val="002E6180"/>
    <w:rsid w:val="002E6DCC"/>
    <w:rsid w:val="002E7C41"/>
    <w:rsid w:val="002F1122"/>
    <w:rsid w:val="002F34FC"/>
    <w:rsid w:val="002F3ADC"/>
    <w:rsid w:val="002F3CE6"/>
    <w:rsid w:val="002F4331"/>
    <w:rsid w:val="002F561E"/>
    <w:rsid w:val="002F6256"/>
    <w:rsid w:val="002F7BA8"/>
    <w:rsid w:val="0030016B"/>
    <w:rsid w:val="00300786"/>
    <w:rsid w:val="0030189E"/>
    <w:rsid w:val="00301CFE"/>
    <w:rsid w:val="0030301D"/>
    <w:rsid w:val="00303F9E"/>
    <w:rsid w:val="00306AE0"/>
    <w:rsid w:val="00306CB5"/>
    <w:rsid w:val="003079C7"/>
    <w:rsid w:val="00310A72"/>
    <w:rsid w:val="00311A7E"/>
    <w:rsid w:val="00311B16"/>
    <w:rsid w:val="00311D4B"/>
    <w:rsid w:val="00311D63"/>
    <w:rsid w:val="00312FB9"/>
    <w:rsid w:val="00313700"/>
    <w:rsid w:val="00313AE4"/>
    <w:rsid w:val="00313C46"/>
    <w:rsid w:val="003144C2"/>
    <w:rsid w:val="003146F2"/>
    <w:rsid w:val="00315FC0"/>
    <w:rsid w:val="003214EE"/>
    <w:rsid w:val="00322538"/>
    <w:rsid w:val="00322990"/>
    <w:rsid w:val="0032344F"/>
    <w:rsid w:val="00323723"/>
    <w:rsid w:val="00323948"/>
    <w:rsid w:val="00325256"/>
    <w:rsid w:val="00327334"/>
    <w:rsid w:val="0032749C"/>
    <w:rsid w:val="0033149E"/>
    <w:rsid w:val="0033290C"/>
    <w:rsid w:val="0033300C"/>
    <w:rsid w:val="00333030"/>
    <w:rsid w:val="00333B96"/>
    <w:rsid w:val="003341DD"/>
    <w:rsid w:val="0033434D"/>
    <w:rsid w:val="00334824"/>
    <w:rsid w:val="00335D73"/>
    <w:rsid w:val="003363ED"/>
    <w:rsid w:val="003372BB"/>
    <w:rsid w:val="003400DD"/>
    <w:rsid w:val="003414C1"/>
    <w:rsid w:val="003417BB"/>
    <w:rsid w:val="00342AB8"/>
    <w:rsid w:val="00343078"/>
    <w:rsid w:val="00345740"/>
    <w:rsid w:val="00345F49"/>
    <w:rsid w:val="003460C1"/>
    <w:rsid w:val="0034671B"/>
    <w:rsid w:val="00346F78"/>
    <w:rsid w:val="003471BD"/>
    <w:rsid w:val="00351D42"/>
    <w:rsid w:val="00352969"/>
    <w:rsid w:val="00352FDA"/>
    <w:rsid w:val="00354B09"/>
    <w:rsid w:val="00355D07"/>
    <w:rsid w:val="003577F5"/>
    <w:rsid w:val="00360336"/>
    <w:rsid w:val="00361D4C"/>
    <w:rsid w:val="00362E33"/>
    <w:rsid w:val="003634D3"/>
    <w:rsid w:val="0036662B"/>
    <w:rsid w:val="00366C12"/>
    <w:rsid w:val="00367A29"/>
    <w:rsid w:val="0037045F"/>
    <w:rsid w:val="00370BCA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771E"/>
    <w:rsid w:val="00387912"/>
    <w:rsid w:val="003901E2"/>
    <w:rsid w:val="0039063C"/>
    <w:rsid w:val="003935C4"/>
    <w:rsid w:val="003937B6"/>
    <w:rsid w:val="00393DC9"/>
    <w:rsid w:val="00395D9F"/>
    <w:rsid w:val="00396FE5"/>
    <w:rsid w:val="003A0E4A"/>
    <w:rsid w:val="003A1355"/>
    <w:rsid w:val="003A38FB"/>
    <w:rsid w:val="003A56C9"/>
    <w:rsid w:val="003A5D6D"/>
    <w:rsid w:val="003A6151"/>
    <w:rsid w:val="003A6272"/>
    <w:rsid w:val="003A7565"/>
    <w:rsid w:val="003B1C6B"/>
    <w:rsid w:val="003B2387"/>
    <w:rsid w:val="003B41E7"/>
    <w:rsid w:val="003B538A"/>
    <w:rsid w:val="003B657D"/>
    <w:rsid w:val="003C20E6"/>
    <w:rsid w:val="003C214B"/>
    <w:rsid w:val="003C27AE"/>
    <w:rsid w:val="003C27C0"/>
    <w:rsid w:val="003C2B45"/>
    <w:rsid w:val="003C2EC7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22DF"/>
    <w:rsid w:val="003E36ED"/>
    <w:rsid w:val="003E596B"/>
    <w:rsid w:val="003E6665"/>
    <w:rsid w:val="003F0A74"/>
    <w:rsid w:val="003F1065"/>
    <w:rsid w:val="003F28AE"/>
    <w:rsid w:val="003F3234"/>
    <w:rsid w:val="003F38EE"/>
    <w:rsid w:val="003F4D2E"/>
    <w:rsid w:val="003F4FA5"/>
    <w:rsid w:val="003F5865"/>
    <w:rsid w:val="003F74BB"/>
    <w:rsid w:val="00401679"/>
    <w:rsid w:val="00403171"/>
    <w:rsid w:val="00403821"/>
    <w:rsid w:val="0040388E"/>
    <w:rsid w:val="00404432"/>
    <w:rsid w:val="004062BE"/>
    <w:rsid w:val="00406912"/>
    <w:rsid w:val="00407241"/>
    <w:rsid w:val="0040790C"/>
    <w:rsid w:val="00407D1D"/>
    <w:rsid w:val="00412084"/>
    <w:rsid w:val="0041255C"/>
    <w:rsid w:val="0041321F"/>
    <w:rsid w:val="004133A4"/>
    <w:rsid w:val="00413783"/>
    <w:rsid w:val="00413BFF"/>
    <w:rsid w:val="0041619F"/>
    <w:rsid w:val="004161A5"/>
    <w:rsid w:val="0041638D"/>
    <w:rsid w:val="00421C6D"/>
    <w:rsid w:val="00422412"/>
    <w:rsid w:val="00422EB1"/>
    <w:rsid w:val="0042355F"/>
    <w:rsid w:val="00424068"/>
    <w:rsid w:val="0042418E"/>
    <w:rsid w:val="00430CD4"/>
    <w:rsid w:val="00431C98"/>
    <w:rsid w:val="00434766"/>
    <w:rsid w:val="004356E3"/>
    <w:rsid w:val="00436DAC"/>
    <w:rsid w:val="00437714"/>
    <w:rsid w:val="0044026E"/>
    <w:rsid w:val="00440D2C"/>
    <w:rsid w:val="00441557"/>
    <w:rsid w:val="00441B94"/>
    <w:rsid w:val="00441EE5"/>
    <w:rsid w:val="004426F5"/>
    <w:rsid w:val="00442C95"/>
    <w:rsid w:val="004435CF"/>
    <w:rsid w:val="004438D3"/>
    <w:rsid w:val="00443E34"/>
    <w:rsid w:val="0044421D"/>
    <w:rsid w:val="0044607A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227C"/>
    <w:rsid w:val="00463790"/>
    <w:rsid w:val="00467424"/>
    <w:rsid w:val="004711DC"/>
    <w:rsid w:val="00473560"/>
    <w:rsid w:val="0047418E"/>
    <w:rsid w:val="00474851"/>
    <w:rsid w:val="00474B46"/>
    <w:rsid w:val="00475744"/>
    <w:rsid w:val="00475A21"/>
    <w:rsid w:val="00476B7E"/>
    <w:rsid w:val="00477E7A"/>
    <w:rsid w:val="00477FAC"/>
    <w:rsid w:val="0048039D"/>
    <w:rsid w:val="00480470"/>
    <w:rsid w:val="00480F51"/>
    <w:rsid w:val="00481997"/>
    <w:rsid w:val="00482899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4B40"/>
    <w:rsid w:val="00494F1F"/>
    <w:rsid w:val="00496756"/>
    <w:rsid w:val="00497335"/>
    <w:rsid w:val="004977A3"/>
    <w:rsid w:val="004A10AB"/>
    <w:rsid w:val="004A39FE"/>
    <w:rsid w:val="004A3F3E"/>
    <w:rsid w:val="004A4AB6"/>
    <w:rsid w:val="004A5DFF"/>
    <w:rsid w:val="004A6F2C"/>
    <w:rsid w:val="004A7BD9"/>
    <w:rsid w:val="004B07CC"/>
    <w:rsid w:val="004B14D4"/>
    <w:rsid w:val="004B1951"/>
    <w:rsid w:val="004B3AC8"/>
    <w:rsid w:val="004B5B69"/>
    <w:rsid w:val="004B6381"/>
    <w:rsid w:val="004B717D"/>
    <w:rsid w:val="004B7286"/>
    <w:rsid w:val="004B7650"/>
    <w:rsid w:val="004C2F60"/>
    <w:rsid w:val="004C556A"/>
    <w:rsid w:val="004C76B0"/>
    <w:rsid w:val="004C7954"/>
    <w:rsid w:val="004D1588"/>
    <w:rsid w:val="004D2D1D"/>
    <w:rsid w:val="004D3D43"/>
    <w:rsid w:val="004D50DC"/>
    <w:rsid w:val="004D59E0"/>
    <w:rsid w:val="004D6076"/>
    <w:rsid w:val="004D6FDD"/>
    <w:rsid w:val="004E0943"/>
    <w:rsid w:val="004E10AE"/>
    <w:rsid w:val="004E1B05"/>
    <w:rsid w:val="004E1FAC"/>
    <w:rsid w:val="004E20A1"/>
    <w:rsid w:val="004E38C4"/>
    <w:rsid w:val="004E3BD7"/>
    <w:rsid w:val="004E4DAE"/>
    <w:rsid w:val="004E52D3"/>
    <w:rsid w:val="004E5433"/>
    <w:rsid w:val="004E688A"/>
    <w:rsid w:val="004E76DF"/>
    <w:rsid w:val="004F0E61"/>
    <w:rsid w:val="004F2C01"/>
    <w:rsid w:val="004F34E0"/>
    <w:rsid w:val="004F453E"/>
    <w:rsid w:val="004F4557"/>
    <w:rsid w:val="004F4978"/>
    <w:rsid w:val="004F5878"/>
    <w:rsid w:val="004F5E07"/>
    <w:rsid w:val="004F6098"/>
    <w:rsid w:val="004F639C"/>
    <w:rsid w:val="004F64CC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74BA"/>
    <w:rsid w:val="005076E9"/>
    <w:rsid w:val="005079AE"/>
    <w:rsid w:val="00510947"/>
    <w:rsid w:val="0051187A"/>
    <w:rsid w:val="0051294E"/>
    <w:rsid w:val="005137A6"/>
    <w:rsid w:val="00513ACD"/>
    <w:rsid w:val="00514E5E"/>
    <w:rsid w:val="00515B6B"/>
    <w:rsid w:val="005171AC"/>
    <w:rsid w:val="0052042A"/>
    <w:rsid w:val="00521272"/>
    <w:rsid w:val="00521F57"/>
    <w:rsid w:val="00522934"/>
    <w:rsid w:val="005231F6"/>
    <w:rsid w:val="00525845"/>
    <w:rsid w:val="00525901"/>
    <w:rsid w:val="00525E20"/>
    <w:rsid w:val="00527747"/>
    <w:rsid w:val="005318AE"/>
    <w:rsid w:val="00531D68"/>
    <w:rsid w:val="005337C2"/>
    <w:rsid w:val="00534372"/>
    <w:rsid w:val="005346F3"/>
    <w:rsid w:val="0053537A"/>
    <w:rsid w:val="005354C1"/>
    <w:rsid w:val="0053637C"/>
    <w:rsid w:val="005422AF"/>
    <w:rsid w:val="0054440B"/>
    <w:rsid w:val="00545367"/>
    <w:rsid w:val="00550A45"/>
    <w:rsid w:val="00552B9F"/>
    <w:rsid w:val="00554B1C"/>
    <w:rsid w:val="0055560A"/>
    <w:rsid w:val="00555B0E"/>
    <w:rsid w:val="00556DCE"/>
    <w:rsid w:val="00557E34"/>
    <w:rsid w:val="005601FF"/>
    <w:rsid w:val="0056149A"/>
    <w:rsid w:val="005643C8"/>
    <w:rsid w:val="00564A30"/>
    <w:rsid w:val="005652CE"/>
    <w:rsid w:val="00565F93"/>
    <w:rsid w:val="00565FD5"/>
    <w:rsid w:val="00570815"/>
    <w:rsid w:val="005714C4"/>
    <w:rsid w:val="00573301"/>
    <w:rsid w:val="00573B8F"/>
    <w:rsid w:val="00574380"/>
    <w:rsid w:val="00575A35"/>
    <w:rsid w:val="00575DFD"/>
    <w:rsid w:val="00575F92"/>
    <w:rsid w:val="005801C1"/>
    <w:rsid w:val="0058035B"/>
    <w:rsid w:val="00582F46"/>
    <w:rsid w:val="00583591"/>
    <w:rsid w:val="005836C6"/>
    <w:rsid w:val="0058410B"/>
    <w:rsid w:val="00590830"/>
    <w:rsid w:val="005912DA"/>
    <w:rsid w:val="00592917"/>
    <w:rsid w:val="00592B56"/>
    <w:rsid w:val="00593A3C"/>
    <w:rsid w:val="00593DAD"/>
    <w:rsid w:val="00594444"/>
    <w:rsid w:val="005949B0"/>
    <w:rsid w:val="005955C2"/>
    <w:rsid w:val="005966F0"/>
    <w:rsid w:val="00596B82"/>
    <w:rsid w:val="00597463"/>
    <w:rsid w:val="005A0F2A"/>
    <w:rsid w:val="005A1192"/>
    <w:rsid w:val="005A21D0"/>
    <w:rsid w:val="005A4DE7"/>
    <w:rsid w:val="005A551C"/>
    <w:rsid w:val="005A67B9"/>
    <w:rsid w:val="005A7A66"/>
    <w:rsid w:val="005A7D93"/>
    <w:rsid w:val="005B03D1"/>
    <w:rsid w:val="005B0526"/>
    <w:rsid w:val="005B18E4"/>
    <w:rsid w:val="005B19A1"/>
    <w:rsid w:val="005B49D4"/>
    <w:rsid w:val="005B526E"/>
    <w:rsid w:val="005B69CC"/>
    <w:rsid w:val="005B6EC3"/>
    <w:rsid w:val="005C3055"/>
    <w:rsid w:val="005C35CA"/>
    <w:rsid w:val="005C4654"/>
    <w:rsid w:val="005C4DDE"/>
    <w:rsid w:val="005C768A"/>
    <w:rsid w:val="005D11D9"/>
    <w:rsid w:val="005D2221"/>
    <w:rsid w:val="005D3766"/>
    <w:rsid w:val="005D390E"/>
    <w:rsid w:val="005D4186"/>
    <w:rsid w:val="005D477F"/>
    <w:rsid w:val="005D5B63"/>
    <w:rsid w:val="005D6E19"/>
    <w:rsid w:val="005D7B81"/>
    <w:rsid w:val="005E093E"/>
    <w:rsid w:val="005E2EDD"/>
    <w:rsid w:val="005E3F8D"/>
    <w:rsid w:val="005E4E77"/>
    <w:rsid w:val="005E5264"/>
    <w:rsid w:val="005E5C5A"/>
    <w:rsid w:val="005E7097"/>
    <w:rsid w:val="005F027B"/>
    <w:rsid w:val="005F1D05"/>
    <w:rsid w:val="005F3343"/>
    <w:rsid w:val="005F35DF"/>
    <w:rsid w:val="005F532A"/>
    <w:rsid w:val="005F60FF"/>
    <w:rsid w:val="005F6781"/>
    <w:rsid w:val="005F6D0E"/>
    <w:rsid w:val="005F6E9D"/>
    <w:rsid w:val="0060192A"/>
    <w:rsid w:val="00604734"/>
    <w:rsid w:val="0060599C"/>
    <w:rsid w:val="0060610A"/>
    <w:rsid w:val="00607ADB"/>
    <w:rsid w:val="00607E62"/>
    <w:rsid w:val="0061004D"/>
    <w:rsid w:val="00611338"/>
    <w:rsid w:val="00611C72"/>
    <w:rsid w:val="00611CF1"/>
    <w:rsid w:val="00611D56"/>
    <w:rsid w:val="006121AA"/>
    <w:rsid w:val="00613DA8"/>
    <w:rsid w:val="0061448E"/>
    <w:rsid w:val="006153A5"/>
    <w:rsid w:val="0061746E"/>
    <w:rsid w:val="00617D90"/>
    <w:rsid w:val="00620A57"/>
    <w:rsid w:val="00621408"/>
    <w:rsid w:val="00621B6D"/>
    <w:rsid w:val="0062420B"/>
    <w:rsid w:val="006254E3"/>
    <w:rsid w:val="00626881"/>
    <w:rsid w:val="006315F3"/>
    <w:rsid w:val="0063289E"/>
    <w:rsid w:val="00632F03"/>
    <w:rsid w:val="006331AD"/>
    <w:rsid w:val="00633643"/>
    <w:rsid w:val="00634F96"/>
    <w:rsid w:val="0063528F"/>
    <w:rsid w:val="0063551D"/>
    <w:rsid w:val="006366EA"/>
    <w:rsid w:val="006369C7"/>
    <w:rsid w:val="0063701C"/>
    <w:rsid w:val="0063741C"/>
    <w:rsid w:val="0063788E"/>
    <w:rsid w:val="00637A97"/>
    <w:rsid w:val="00637BE6"/>
    <w:rsid w:val="00637CA3"/>
    <w:rsid w:val="0064021F"/>
    <w:rsid w:val="0064081D"/>
    <w:rsid w:val="006447CD"/>
    <w:rsid w:val="00644A78"/>
    <w:rsid w:val="006458E6"/>
    <w:rsid w:val="00645B5E"/>
    <w:rsid w:val="00645E24"/>
    <w:rsid w:val="00646041"/>
    <w:rsid w:val="00646424"/>
    <w:rsid w:val="0065227F"/>
    <w:rsid w:val="006523CE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40B7"/>
    <w:rsid w:val="006745EB"/>
    <w:rsid w:val="00675AFF"/>
    <w:rsid w:val="006773A9"/>
    <w:rsid w:val="00680B63"/>
    <w:rsid w:val="00680D35"/>
    <w:rsid w:val="0068137B"/>
    <w:rsid w:val="006818BF"/>
    <w:rsid w:val="006819E0"/>
    <w:rsid w:val="00684D86"/>
    <w:rsid w:val="0069063B"/>
    <w:rsid w:val="0069121E"/>
    <w:rsid w:val="0069331E"/>
    <w:rsid w:val="0069401C"/>
    <w:rsid w:val="00694B6D"/>
    <w:rsid w:val="00694EA0"/>
    <w:rsid w:val="006A0225"/>
    <w:rsid w:val="006A036D"/>
    <w:rsid w:val="006A09AE"/>
    <w:rsid w:val="006A3812"/>
    <w:rsid w:val="006A403B"/>
    <w:rsid w:val="006A4BCB"/>
    <w:rsid w:val="006A4E85"/>
    <w:rsid w:val="006A538D"/>
    <w:rsid w:val="006A6E31"/>
    <w:rsid w:val="006A6EE9"/>
    <w:rsid w:val="006A73A3"/>
    <w:rsid w:val="006A7F70"/>
    <w:rsid w:val="006B04BD"/>
    <w:rsid w:val="006B1DF1"/>
    <w:rsid w:val="006B370B"/>
    <w:rsid w:val="006B388D"/>
    <w:rsid w:val="006B5153"/>
    <w:rsid w:val="006B52A3"/>
    <w:rsid w:val="006B6BE5"/>
    <w:rsid w:val="006C1268"/>
    <w:rsid w:val="006C1C14"/>
    <w:rsid w:val="006C1DBF"/>
    <w:rsid w:val="006C1F0B"/>
    <w:rsid w:val="006C7018"/>
    <w:rsid w:val="006D0D2F"/>
    <w:rsid w:val="006D24D8"/>
    <w:rsid w:val="006D65B5"/>
    <w:rsid w:val="006D6C64"/>
    <w:rsid w:val="006D7822"/>
    <w:rsid w:val="006D79B6"/>
    <w:rsid w:val="006E15E7"/>
    <w:rsid w:val="006E273E"/>
    <w:rsid w:val="006E2791"/>
    <w:rsid w:val="006E2FE9"/>
    <w:rsid w:val="006E3538"/>
    <w:rsid w:val="006E3B6C"/>
    <w:rsid w:val="006E58A4"/>
    <w:rsid w:val="006E5DF3"/>
    <w:rsid w:val="006E6391"/>
    <w:rsid w:val="006E6F82"/>
    <w:rsid w:val="006E784C"/>
    <w:rsid w:val="006E7A4D"/>
    <w:rsid w:val="006F1481"/>
    <w:rsid w:val="006F16BA"/>
    <w:rsid w:val="006F273A"/>
    <w:rsid w:val="006F2B2B"/>
    <w:rsid w:val="006F2D56"/>
    <w:rsid w:val="006F3CF2"/>
    <w:rsid w:val="006F6680"/>
    <w:rsid w:val="007001C7"/>
    <w:rsid w:val="00701739"/>
    <w:rsid w:val="007027E1"/>
    <w:rsid w:val="00702DF9"/>
    <w:rsid w:val="0070486B"/>
    <w:rsid w:val="00704C35"/>
    <w:rsid w:val="00705D4A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57D"/>
    <w:rsid w:val="007248C4"/>
    <w:rsid w:val="00724BDF"/>
    <w:rsid w:val="007252C5"/>
    <w:rsid w:val="00725828"/>
    <w:rsid w:val="00725CF6"/>
    <w:rsid w:val="00725D94"/>
    <w:rsid w:val="00725E17"/>
    <w:rsid w:val="00726A61"/>
    <w:rsid w:val="00731E4C"/>
    <w:rsid w:val="0073388E"/>
    <w:rsid w:val="00734D48"/>
    <w:rsid w:val="00736E6E"/>
    <w:rsid w:val="00740515"/>
    <w:rsid w:val="00740B66"/>
    <w:rsid w:val="007410FB"/>
    <w:rsid w:val="00741439"/>
    <w:rsid w:val="00741DD7"/>
    <w:rsid w:val="0074282E"/>
    <w:rsid w:val="00743168"/>
    <w:rsid w:val="0074373D"/>
    <w:rsid w:val="00743B06"/>
    <w:rsid w:val="0074455E"/>
    <w:rsid w:val="0074618B"/>
    <w:rsid w:val="00750783"/>
    <w:rsid w:val="00750D34"/>
    <w:rsid w:val="00751844"/>
    <w:rsid w:val="00752C46"/>
    <w:rsid w:val="00755F6A"/>
    <w:rsid w:val="00756BF1"/>
    <w:rsid w:val="0075729B"/>
    <w:rsid w:val="0076007A"/>
    <w:rsid w:val="00760999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DF5"/>
    <w:rsid w:val="007807D3"/>
    <w:rsid w:val="0078280A"/>
    <w:rsid w:val="00783207"/>
    <w:rsid w:val="007837A4"/>
    <w:rsid w:val="00784A7B"/>
    <w:rsid w:val="007856B7"/>
    <w:rsid w:val="00786C0D"/>
    <w:rsid w:val="007902EF"/>
    <w:rsid w:val="007905E0"/>
    <w:rsid w:val="00790A3B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15F5"/>
    <w:rsid w:val="007A1B97"/>
    <w:rsid w:val="007A2295"/>
    <w:rsid w:val="007A313A"/>
    <w:rsid w:val="007A3B91"/>
    <w:rsid w:val="007A6A6E"/>
    <w:rsid w:val="007A7270"/>
    <w:rsid w:val="007B0648"/>
    <w:rsid w:val="007B06F8"/>
    <w:rsid w:val="007B0FCD"/>
    <w:rsid w:val="007B1608"/>
    <w:rsid w:val="007B253D"/>
    <w:rsid w:val="007B265B"/>
    <w:rsid w:val="007B3AF9"/>
    <w:rsid w:val="007B43C0"/>
    <w:rsid w:val="007B4A35"/>
    <w:rsid w:val="007B5EFC"/>
    <w:rsid w:val="007B6B9C"/>
    <w:rsid w:val="007C01EA"/>
    <w:rsid w:val="007C359C"/>
    <w:rsid w:val="007C6962"/>
    <w:rsid w:val="007D1126"/>
    <w:rsid w:val="007D12AC"/>
    <w:rsid w:val="007D19AB"/>
    <w:rsid w:val="007D24A1"/>
    <w:rsid w:val="007D26E5"/>
    <w:rsid w:val="007D413F"/>
    <w:rsid w:val="007D5C13"/>
    <w:rsid w:val="007D77ED"/>
    <w:rsid w:val="007D7B44"/>
    <w:rsid w:val="007E1BC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6787"/>
    <w:rsid w:val="007F7C44"/>
    <w:rsid w:val="00800E01"/>
    <w:rsid w:val="00803D7C"/>
    <w:rsid w:val="008043DF"/>
    <w:rsid w:val="00804E66"/>
    <w:rsid w:val="00806781"/>
    <w:rsid w:val="008079E4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C2F"/>
    <w:rsid w:val="00826D9D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C32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60D"/>
    <w:rsid w:val="00850B4A"/>
    <w:rsid w:val="00852F33"/>
    <w:rsid w:val="008537E1"/>
    <w:rsid w:val="00854007"/>
    <w:rsid w:val="008546B4"/>
    <w:rsid w:val="0085500B"/>
    <w:rsid w:val="0085548C"/>
    <w:rsid w:val="00855DAE"/>
    <w:rsid w:val="008565F3"/>
    <w:rsid w:val="00856695"/>
    <w:rsid w:val="00857300"/>
    <w:rsid w:val="008578C2"/>
    <w:rsid w:val="008578C3"/>
    <w:rsid w:val="008604EE"/>
    <w:rsid w:val="00860A68"/>
    <w:rsid w:val="00860BAE"/>
    <w:rsid w:val="00862AAE"/>
    <w:rsid w:val="00862CBF"/>
    <w:rsid w:val="0086327C"/>
    <w:rsid w:val="0086363D"/>
    <w:rsid w:val="00863D34"/>
    <w:rsid w:val="008655D5"/>
    <w:rsid w:val="00866E90"/>
    <w:rsid w:val="00867FA5"/>
    <w:rsid w:val="00870E35"/>
    <w:rsid w:val="0087128D"/>
    <w:rsid w:val="008766C3"/>
    <w:rsid w:val="00877509"/>
    <w:rsid w:val="00880CAE"/>
    <w:rsid w:val="00880D28"/>
    <w:rsid w:val="00880EEA"/>
    <w:rsid w:val="00880FA3"/>
    <w:rsid w:val="00881E22"/>
    <w:rsid w:val="0088302C"/>
    <w:rsid w:val="008849BA"/>
    <w:rsid w:val="008858A5"/>
    <w:rsid w:val="008866A0"/>
    <w:rsid w:val="00886C26"/>
    <w:rsid w:val="00887381"/>
    <w:rsid w:val="00887971"/>
    <w:rsid w:val="00892AAB"/>
    <w:rsid w:val="008930F1"/>
    <w:rsid w:val="00893332"/>
    <w:rsid w:val="008933BB"/>
    <w:rsid w:val="00893D53"/>
    <w:rsid w:val="00894B45"/>
    <w:rsid w:val="0089557C"/>
    <w:rsid w:val="008970A9"/>
    <w:rsid w:val="00897CEF"/>
    <w:rsid w:val="008A1651"/>
    <w:rsid w:val="008A1D69"/>
    <w:rsid w:val="008A276D"/>
    <w:rsid w:val="008A2E64"/>
    <w:rsid w:val="008A4ED5"/>
    <w:rsid w:val="008A68F4"/>
    <w:rsid w:val="008A71E2"/>
    <w:rsid w:val="008A784B"/>
    <w:rsid w:val="008B02AB"/>
    <w:rsid w:val="008B070E"/>
    <w:rsid w:val="008B08E4"/>
    <w:rsid w:val="008B0C20"/>
    <w:rsid w:val="008B3CF3"/>
    <w:rsid w:val="008B62B3"/>
    <w:rsid w:val="008B645C"/>
    <w:rsid w:val="008B6F33"/>
    <w:rsid w:val="008B6F8C"/>
    <w:rsid w:val="008B73E9"/>
    <w:rsid w:val="008B7A41"/>
    <w:rsid w:val="008C0869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4EED"/>
    <w:rsid w:val="008D5DFF"/>
    <w:rsid w:val="008D7C4E"/>
    <w:rsid w:val="008E08CB"/>
    <w:rsid w:val="008E154E"/>
    <w:rsid w:val="008E3673"/>
    <w:rsid w:val="008E3A3E"/>
    <w:rsid w:val="008E4569"/>
    <w:rsid w:val="008E4AF9"/>
    <w:rsid w:val="008E5A13"/>
    <w:rsid w:val="008E6037"/>
    <w:rsid w:val="008E68EF"/>
    <w:rsid w:val="008E7291"/>
    <w:rsid w:val="008E7987"/>
    <w:rsid w:val="008E7CA5"/>
    <w:rsid w:val="008F008C"/>
    <w:rsid w:val="008F0F01"/>
    <w:rsid w:val="008F1250"/>
    <w:rsid w:val="008F2425"/>
    <w:rsid w:val="008F25C4"/>
    <w:rsid w:val="008F29CA"/>
    <w:rsid w:val="008F40AF"/>
    <w:rsid w:val="008F44ED"/>
    <w:rsid w:val="008F4619"/>
    <w:rsid w:val="0090137F"/>
    <w:rsid w:val="00901D7D"/>
    <w:rsid w:val="00902D81"/>
    <w:rsid w:val="00903511"/>
    <w:rsid w:val="0090378A"/>
    <w:rsid w:val="0090435E"/>
    <w:rsid w:val="00907A2B"/>
    <w:rsid w:val="00914546"/>
    <w:rsid w:val="00914E3C"/>
    <w:rsid w:val="0091667C"/>
    <w:rsid w:val="009166B9"/>
    <w:rsid w:val="00917A9E"/>
    <w:rsid w:val="00920434"/>
    <w:rsid w:val="00920DF9"/>
    <w:rsid w:val="00922F44"/>
    <w:rsid w:val="00923078"/>
    <w:rsid w:val="00924820"/>
    <w:rsid w:val="0092533A"/>
    <w:rsid w:val="009261B1"/>
    <w:rsid w:val="00926532"/>
    <w:rsid w:val="00927BF9"/>
    <w:rsid w:val="00932982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0195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24B9"/>
    <w:rsid w:val="00952AE0"/>
    <w:rsid w:val="0095379C"/>
    <w:rsid w:val="0095413B"/>
    <w:rsid w:val="009545A5"/>
    <w:rsid w:val="0095467F"/>
    <w:rsid w:val="0095521B"/>
    <w:rsid w:val="00955E07"/>
    <w:rsid w:val="0095770B"/>
    <w:rsid w:val="00960882"/>
    <w:rsid w:val="00962401"/>
    <w:rsid w:val="00962900"/>
    <w:rsid w:val="00964C91"/>
    <w:rsid w:val="0096511F"/>
    <w:rsid w:val="009668A8"/>
    <w:rsid w:val="00966C35"/>
    <w:rsid w:val="00967402"/>
    <w:rsid w:val="00967958"/>
    <w:rsid w:val="009703C7"/>
    <w:rsid w:val="00971F16"/>
    <w:rsid w:val="00972D08"/>
    <w:rsid w:val="00972DBB"/>
    <w:rsid w:val="009732A6"/>
    <w:rsid w:val="00973365"/>
    <w:rsid w:val="0097597E"/>
    <w:rsid w:val="00975FA4"/>
    <w:rsid w:val="00976E21"/>
    <w:rsid w:val="009800EF"/>
    <w:rsid w:val="00982A31"/>
    <w:rsid w:val="00983EB4"/>
    <w:rsid w:val="00983ECF"/>
    <w:rsid w:val="0098498F"/>
    <w:rsid w:val="0098590D"/>
    <w:rsid w:val="00985C17"/>
    <w:rsid w:val="00994744"/>
    <w:rsid w:val="00995B83"/>
    <w:rsid w:val="00995E88"/>
    <w:rsid w:val="00996721"/>
    <w:rsid w:val="009A0EF8"/>
    <w:rsid w:val="009A1C3A"/>
    <w:rsid w:val="009A3B65"/>
    <w:rsid w:val="009A5F70"/>
    <w:rsid w:val="009A645D"/>
    <w:rsid w:val="009A699B"/>
    <w:rsid w:val="009A6A39"/>
    <w:rsid w:val="009B16B8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BE9"/>
    <w:rsid w:val="009C2180"/>
    <w:rsid w:val="009C5514"/>
    <w:rsid w:val="009C589C"/>
    <w:rsid w:val="009C58CF"/>
    <w:rsid w:val="009C5DF6"/>
    <w:rsid w:val="009C650A"/>
    <w:rsid w:val="009C75E5"/>
    <w:rsid w:val="009C7837"/>
    <w:rsid w:val="009C7EA5"/>
    <w:rsid w:val="009D0A35"/>
    <w:rsid w:val="009D22FD"/>
    <w:rsid w:val="009D34AD"/>
    <w:rsid w:val="009D3AFC"/>
    <w:rsid w:val="009D4B3B"/>
    <w:rsid w:val="009D4FE3"/>
    <w:rsid w:val="009D5669"/>
    <w:rsid w:val="009D779A"/>
    <w:rsid w:val="009D7892"/>
    <w:rsid w:val="009D7C1B"/>
    <w:rsid w:val="009D7EEA"/>
    <w:rsid w:val="009E1C07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211D"/>
    <w:rsid w:val="00A0357A"/>
    <w:rsid w:val="00A03AB4"/>
    <w:rsid w:val="00A03D86"/>
    <w:rsid w:val="00A061D4"/>
    <w:rsid w:val="00A07CDF"/>
    <w:rsid w:val="00A10872"/>
    <w:rsid w:val="00A10F3A"/>
    <w:rsid w:val="00A12DD2"/>
    <w:rsid w:val="00A13323"/>
    <w:rsid w:val="00A13C2D"/>
    <w:rsid w:val="00A15097"/>
    <w:rsid w:val="00A15AF9"/>
    <w:rsid w:val="00A163A9"/>
    <w:rsid w:val="00A16432"/>
    <w:rsid w:val="00A16608"/>
    <w:rsid w:val="00A16F35"/>
    <w:rsid w:val="00A20A9B"/>
    <w:rsid w:val="00A20E10"/>
    <w:rsid w:val="00A213C1"/>
    <w:rsid w:val="00A21401"/>
    <w:rsid w:val="00A217FF"/>
    <w:rsid w:val="00A21966"/>
    <w:rsid w:val="00A2213E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E97"/>
    <w:rsid w:val="00A357F5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316E"/>
    <w:rsid w:val="00A43E24"/>
    <w:rsid w:val="00A447D7"/>
    <w:rsid w:val="00A44928"/>
    <w:rsid w:val="00A51DE3"/>
    <w:rsid w:val="00A5206B"/>
    <w:rsid w:val="00A523B9"/>
    <w:rsid w:val="00A52AFF"/>
    <w:rsid w:val="00A555D2"/>
    <w:rsid w:val="00A57357"/>
    <w:rsid w:val="00A6361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9B5"/>
    <w:rsid w:val="00A73947"/>
    <w:rsid w:val="00A74909"/>
    <w:rsid w:val="00A7536E"/>
    <w:rsid w:val="00A80491"/>
    <w:rsid w:val="00A81072"/>
    <w:rsid w:val="00A82900"/>
    <w:rsid w:val="00A8540D"/>
    <w:rsid w:val="00A8660D"/>
    <w:rsid w:val="00A8673C"/>
    <w:rsid w:val="00A86C8A"/>
    <w:rsid w:val="00A86E93"/>
    <w:rsid w:val="00A90F83"/>
    <w:rsid w:val="00A915AB"/>
    <w:rsid w:val="00A934EE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32C4"/>
    <w:rsid w:val="00AB3409"/>
    <w:rsid w:val="00AB4347"/>
    <w:rsid w:val="00AB55A0"/>
    <w:rsid w:val="00AB7E55"/>
    <w:rsid w:val="00AC0BAB"/>
    <w:rsid w:val="00AC2257"/>
    <w:rsid w:val="00AC3AE3"/>
    <w:rsid w:val="00AC3BF8"/>
    <w:rsid w:val="00AC4054"/>
    <w:rsid w:val="00AC60FA"/>
    <w:rsid w:val="00AC7BE4"/>
    <w:rsid w:val="00AD0C82"/>
    <w:rsid w:val="00AD2069"/>
    <w:rsid w:val="00AD3636"/>
    <w:rsid w:val="00AD5C06"/>
    <w:rsid w:val="00AE063A"/>
    <w:rsid w:val="00AE196F"/>
    <w:rsid w:val="00AE1D57"/>
    <w:rsid w:val="00AE3EAF"/>
    <w:rsid w:val="00AE6406"/>
    <w:rsid w:val="00AF03DD"/>
    <w:rsid w:val="00AF275D"/>
    <w:rsid w:val="00AF27AE"/>
    <w:rsid w:val="00AF2B40"/>
    <w:rsid w:val="00AF3BF0"/>
    <w:rsid w:val="00AF4019"/>
    <w:rsid w:val="00AF4928"/>
    <w:rsid w:val="00AF5CEB"/>
    <w:rsid w:val="00AF6311"/>
    <w:rsid w:val="00AF7E45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C24"/>
    <w:rsid w:val="00B16EA5"/>
    <w:rsid w:val="00B17759"/>
    <w:rsid w:val="00B178CC"/>
    <w:rsid w:val="00B17E80"/>
    <w:rsid w:val="00B20CCB"/>
    <w:rsid w:val="00B20D84"/>
    <w:rsid w:val="00B210B4"/>
    <w:rsid w:val="00B211FC"/>
    <w:rsid w:val="00B22737"/>
    <w:rsid w:val="00B22835"/>
    <w:rsid w:val="00B22EC9"/>
    <w:rsid w:val="00B23A9C"/>
    <w:rsid w:val="00B23DCB"/>
    <w:rsid w:val="00B23FBA"/>
    <w:rsid w:val="00B269AE"/>
    <w:rsid w:val="00B27656"/>
    <w:rsid w:val="00B31793"/>
    <w:rsid w:val="00B317CA"/>
    <w:rsid w:val="00B32299"/>
    <w:rsid w:val="00B325F7"/>
    <w:rsid w:val="00B33034"/>
    <w:rsid w:val="00B333D6"/>
    <w:rsid w:val="00B33AE1"/>
    <w:rsid w:val="00B33CF6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53E7"/>
    <w:rsid w:val="00B50AF4"/>
    <w:rsid w:val="00B50C36"/>
    <w:rsid w:val="00B515A3"/>
    <w:rsid w:val="00B515DB"/>
    <w:rsid w:val="00B51959"/>
    <w:rsid w:val="00B52309"/>
    <w:rsid w:val="00B54019"/>
    <w:rsid w:val="00B543F9"/>
    <w:rsid w:val="00B5485C"/>
    <w:rsid w:val="00B550A2"/>
    <w:rsid w:val="00B56380"/>
    <w:rsid w:val="00B56851"/>
    <w:rsid w:val="00B5761D"/>
    <w:rsid w:val="00B626FB"/>
    <w:rsid w:val="00B6550D"/>
    <w:rsid w:val="00B66C9A"/>
    <w:rsid w:val="00B66D8E"/>
    <w:rsid w:val="00B67740"/>
    <w:rsid w:val="00B7001A"/>
    <w:rsid w:val="00B70BD2"/>
    <w:rsid w:val="00B70C1C"/>
    <w:rsid w:val="00B71032"/>
    <w:rsid w:val="00B722C0"/>
    <w:rsid w:val="00B73CFC"/>
    <w:rsid w:val="00B741A8"/>
    <w:rsid w:val="00B7496F"/>
    <w:rsid w:val="00B76B41"/>
    <w:rsid w:val="00B77506"/>
    <w:rsid w:val="00B802F1"/>
    <w:rsid w:val="00B8031C"/>
    <w:rsid w:val="00B81AD1"/>
    <w:rsid w:val="00B81BD7"/>
    <w:rsid w:val="00B81D61"/>
    <w:rsid w:val="00B8242E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43A"/>
    <w:rsid w:val="00B92B06"/>
    <w:rsid w:val="00B9301B"/>
    <w:rsid w:val="00B968B9"/>
    <w:rsid w:val="00B96F37"/>
    <w:rsid w:val="00B97EAE"/>
    <w:rsid w:val="00B97F5A"/>
    <w:rsid w:val="00BA09AD"/>
    <w:rsid w:val="00BA25B2"/>
    <w:rsid w:val="00BA354C"/>
    <w:rsid w:val="00BA3A10"/>
    <w:rsid w:val="00BA3B0B"/>
    <w:rsid w:val="00BA5795"/>
    <w:rsid w:val="00BA5D6C"/>
    <w:rsid w:val="00BA6036"/>
    <w:rsid w:val="00BB1445"/>
    <w:rsid w:val="00BB1CFF"/>
    <w:rsid w:val="00BB281D"/>
    <w:rsid w:val="00BB39E4"/>
    <w:rsid w:val="00BB4369"/>
    <w:rsid w:val="00BB69FE"/>
    <w:rsid w:val="00BB7431"/>
    <w:rsid w:val="00BB7C92"/>
    <w:rsid w:val="00BC070D"/>
    <w:rsid w:val="00BC2C5E"/>
    <w:rsid w:val="00BC2EFC"/>
    <w:rsid w:val="00BC418E"/>
    <w:rsid w:val="00BC4972"/>
    <w:rsid w:val="00BC6837"/>
    <w:rsid w:val="00BC6A9E"/>
    <w:rsid w:val="00BC77FD"/>
    <w:rsid w:val="00BD0CA3"/>
    <w:rsid w:val="00BD0CCD"/>
    <w:rsid w:val="00BD141C"/>
    <w:rsid w:val="00BD2429"/>
    <w:rsid w:val="00BD26DE"/>
    <w:rsid w:val="00BD2F06"/>
    <w:rsid w:val="00BD6A38"/>
    <w:rsid w:val="00BD6B7D"/>
    <w:rsid w:val="00BE0341"/>
    <w:rsid w:val="00BE06FB"/>
    <w:rsid w:val="00BE23F9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64C5"/>
    <w:rsid w:val="00BF6FDB"/>
    <w:rsid w:val="00BF770A"/>
    <w:rsid w:val="00C01FAD"/>
    <w:rsid w:val="00C0210A"/>
    <w:rsid w:val="00C0235B"/>
    <w:rsid w:val="00C02BDE"/>
    <w:rsid w:val="00C03BB6"/>
    <w:rsid w:val="00C045C2"/>
    <w:rsid w:val="00C055A8"/>
    <w:rsid w:val="00C056AB"/>
    <w:rsid w:val="00C07EE4"/>
    <w:rsid w:val="00C1070F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D08"/>
    <w:rsid w:val="00C22427"/>
    <w:rsid w:val="00C227A4"/>
    <w:rsid w:val="00C2300E"/>
    <w:rsid w:val="00C25F50"/>
    <w:rsid w:val="00C26B1D"/>
    <w:rsid w:val="00C26CEA"/>
    <w:rsid w:val="00C272A2"/>
    <w:rsid w:val="00C32BD9"/>
    <w:rsid w:val="00C32E17"/>
    <w:rsid w:val="00C33E68"/>
    <w:rsid w:val="00C3421E"/>
    <w:rsid w:val="00C34829"/>
    <w:rsid w:val="00C34BD9"/>
    <w:rsid w:val="00C34D7B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DD1"/>
    <w:rsid w:val="00C47C93"/>
    <w:rsid w:val="00C5007F"/>
    <w:rsid w:val="00C513A3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472F"/>
    <w:rsid w:val="00C74F78"/>
    <w:rsid w:val="00C76E1F"/>
    <w:rsid w:val="00C7787A"/>
    <w:rsid w:val="00C82595"/>
    <w:rsid w:val="00C828A4"/>
    <w:rsid w:val="00C84722"/>
    <w:rsid w:val="00C85BFC"/>
    <w:rsid w:val="00C901E8"/>
    <w:rsid w:val="00C904CD"/>
    <w:rsid w:val="00C908C0"/>
    <w:rsid w:val="00C90CB9"/>
    <w:rsid w:val="00C917BE"/>
    <w:rsid w:val="00C91DAA"/>
    <w:rsid w:val="00C91F68"/>
    <w:rsid w:val="00C92CA3"/>
    <w:rsid w:val="00C930BC"/>
    <w:rsid w:val="00C93E5D"/>
    <w:rsid w:val="00C95B9F"/>
    <w:rsid w:val="00C965AA"/>
    <w:rsid w:val="00C9680D"/>
    <w:rsid w:val="00C96D42"/>
    <w:rsid w:val="00C97075"/>
    <w:rsid w:val="00C97D5C"/>
    <w:rsid w:val="00CA09EF"/>
    <w:rsid w:val="00CA1013"/>
    <w:rsid w:val="00CA143B"/>
    <w:rsid w:val="00CA1517"/>
    <w:rsid w:val="00CA17CF"/>
    <w:rsid w:val="00CA1EE9"/>
    <w:rsid w:val="00CA22F8"/>
    <w:rsid w:val="00CA5A6A"/>
    <w:rsid w:val="00CA6F7E"/>
    <w:rsid w:val="00CB02F6"/>
    <w:rsid w:val="00CB0DAA"/>
    <w:rsid w:val="00CB2299"/>
    <w:rsid w:val="00CB4E2D"/>
    <w:rsid w:val="00CB5142"/>
    <w:rsid w:val="00CB668B"/>
    <w:rsid w:val="00CB680A"/>
    <w:rsid w:val="00CB6E7A"/>
    <w:rsid w:val="00CC0696"/>
    <w:rsid w:val="00CC25C0"/>
    <w:rsid w:val="00CC4074"/>
    <w:rsid w:val="00CC4B96"/>
    <w:rsid w:val="00CD019A"/>
    <w:rsid w:val="00CD2747"/>
    <w:rsid w:val="00CD2805"/>
    <w:rsid w:val="00CD297A"/>
    <w:rsid w:val="00CD2BB7"/>
    <w:rsid w:val="00CD392D"/>
    <w:rsid w:val="00CD5006"/>
    <w:rsid w:val="00CD5706"/>
    <w:rsid w:val="00CD57A1"/>
    <w:rsid w:val="00CD5C30"/>
    <w:rsid w:val="00CD7155"/>
    <w:rsid w:val="00CD7EE2"/>
    <w:rsid w:val="00CE0256"/>
    <w:rsid w:val="00CE16D7"/>
    <w:rsid w:val="00CE18B7"/>
    <w:rsid w:val="00CE29FE"/>
    <w:rsid w:val="00CE3906"/>
    <w:rsid w:val="00CE5C5F"/>
    <w:rsid w:val="00CE6AB9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B92"/>
    <w:rsid w:val="00CF4F4A"/>
    <w:rsid w:val="00CF663C"/>
    <w:rsid w:val="00D00EA2"/>
    <w:rsid w:val="00D010AE"/>
    <w:rsid w:val="00D01201"/>
    <w:rsid w:val="00D02EAE"/>
    <w:rsid w:val="00D02EE1"/>
    <w:rsid w:val="00D03374"/>
    <w:rsid w:val="00D03797"/>
    <w:rsid w:val="00D03AC4"/>
    <w:rsid w:val="00D05D60"/>
    <w:rsid w:val="00D06B95"/>
    <w:rsid w:val="00D07E51"/>
    <w:rsid w:val="00D07E64"/>
    <w:rsid w:val="00D07ECC"/>
    <w:rsid w:val="00D1064E"/>
    <w:rsid w:val="00D10AD7"/>
    <w:rsid w:val="00D11E32"/>
    <w:rsid w:val="00D12B47"/>
    <w:rsid w:val="00D12FC5"/>
    <w:rsid w:val="00D14A6D"/>
    <w:rsid w:val="00D14B63"/>
    <w:rsid w:val="00D1533A"/>
    <w:rsid w:val="00D16676"/>
    <w:rsid w:val="00D17833"/>
    <w:rsid w:val="00D17856"/>
    <w:rsid w:val="00D22623"/>
    <w:rsid w:val="00D22A12"/>
    <w:rsid w:val="00D237DC"/>
    <w:rsid w:val="00D25407"/>
    <w:rsid w:val="00D25E6A"/>
    <w:rsid w:val="00D2625E"/>
    <w:rsid w:val="00D2799E"/>
    <w:rsid w:val="00D33982"/>
    <w:rsid w:val="00D33BEF"/>
    <w:rsid w:val="00D36715"/>
    <w:rsid w:val="00D37127"/>
    <w:rsid w:val="00D42BCD"/>
    <w:rsid w:val="00D43842"/>
    <w:rsid w:val="00D44A38"/>
    <w:rsid w:val="00D45BDF"/>
    <w:rsid w:val="00D4678B"/>
    <w:rsid w:val="00D50662"/>
    <w:rsid w:val="00D51CEA"/>
    <w:rsid w:val="00D52743"/>
    <w:rsid w:val="00D528F6"/>
    <w:rsid w:val="00D54048"/>
    <w:rsid w:val="00D541CA"/>
    <w:rsid w:val="00D56A06"/>
    <w:rsid w:val="00D57EF2"/>
    <w:rsid w:val="00D62369"/>
    <w:rsid w:val="00D635E7"/>
    <w:rsid w:val="00D6420B"/>
    <w:rsid w:val="00D64FD4"/>
    <w:rsid w:val="00D66FB6"/>
    <w:rsid w:val="00D67699"/>
    <w:rsid w:val="00D70E2F"/>
    <w:rsid w:val="00D723D9"/>
    <w:rsid w:val="00D72785"/>
    <w:rsid w:val="00D75162"/>
    <w:rsid w:val="00D75B12"/>
    <w:rsid w:val="00D76BD5"/>
    <w:rsid w:val="00D80010"/>
    <w:rsid w:val="00D807A6"/>
    <w:rsid w:val="00D80AA7"/>
    <w:rsid w:val="00D81EA7"/>
    <w:rsid w:val="00D8214C"/>
    <w:rsid w:val="00D826D7"/>
    <w:rsid w:val="00D82B63"/>
    <w:rsid w:val="00D83BA0"/>
    <w:rsid w:val="00D83C3C"/>
    <w:rsid w:val="00D84C10"/>
    <w:rsid w:val="00D870EC"/>
    <w:rsid w:val="00D91FAE"/>
    <w:rsid w:val="00D94388"/>
    <w:rsid w:val="00D943DC"/>
    <w:rsid w:val="00D94B32"/>
    <w:rsid w:val="00D96189"/>
    <w:rsid w:val="00D96653"/>
    <w:rsid w:val="00D969AF"/>
    <w:rsid w:val="00D96D29"/>
    <w:rsid w:val="00DA3B82"/>
    <w:rsid w:val="00DA3C1F"/>
    <w:rsid w:val="00DA5AAD"/>
    <w:rsid w:val="00DA6782"/>
    <w:rsid w:val="00DB2317"/>
    <w:rsid w:val="00DB3E23"/>
    <w:rsid w:val="00DB56DD"/>
    <w:rsid w:val="00DB77E7"/>
    <w:rsid w:val="00DB7F9A"/>
    <w:rsid w:val="00DC0861"/>
    <w:rsid w:val="00DC1C64"/>
    <w:rsid w:val="00DC2540"/>
    <w:rsid w:val="00DC476D"/>
    <w:rsid w:val="00DC60E4"/>
    <w:rsid w:val="00DC6B6C"/>
    <w:rsid w:val="00DC6BA1"/>
    <w:rsid w:val="00DC70C2"/>
    <w:rsid w:val="00DC7215"/>
    <w:rsid w:val="00DD0C68"/>
    <w:rsid w:val="00DD1349"/>
    <w:rsid w:val="00DD1CE5"/>
    <w:rsid w:val="00DD1CE8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92A"/>
    <w:rsid w:val="00DF2426"/>
    <w:rsid w:val="00DF2F6F"/>
    <w:rsid w:val="00DF2FCA"/>
    <w:rsid w:val="00DF3E6A"/>
    <w:rsid w:val="00DF466C"/>
    <w:rsid w:val="00DF4E49"/>
    <w:rsid w:val="00DF5660"/>
    <w:rsid w:val="00E00DD4"/>
    <w:rsid w:val="00E01472"/>
    <w:rsid w:val="00E018A4"/>
    <w:rsid w:val="00E05E9C"/>
    <w:rsid w:val="00E078CF"/>
    <w:rsid w:val="00E100B7"/>
    <w:rsid w:val="00E107F8"/>
    <w:rsid w:val="00E1155C"/>
    <w:rsid w:val="00E11E98"/>
    <w:rsid w:val="00E13FBF"/>
    <w:rsid w:val="00E144EE"/>
    <w:rsid w:val="00E15229"/>
    <w:rsid w:val="00E15752"/>
    <w:rsid w:val="00E15818"/>
    <w:rsid w:val="00E17E4E"/>
    <w:rsid w:val="00E17F90"/>
    <w:rsid w:val="00E22628"/>
    <w:rsid w:val="00E22A84"/>
    <w:rsid w:val="00E24E64"/>
    <w:rsid w:val="00E25264"/>
    <w:rsid w:val="00E26400"/>
    <w:rsid w:val="00E264F5"/>
    <w:rsid w:val="00E30B12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B41"/>
    <w:rsid w:val="00E4434E"/>
    <w:rsid w:val="00E44D99"/>
    <w:rsid w:val="00E474AA"/>
    <w:rsid w:val="00E47DA7"/>
    <w:rsid w:val="00E51057"/>
    <w:rsid w:val="00E512AC"/>
    <w:rsid w:val="00E51B80"/>
    <w:rsid w:val="00E51FDE"/>
    <w:rsid w:val="00E527AE"/>
    <w:rsid w:val="00E528FF"/>
    <w:rsid w:val="00E538AA"/>
    <w:rsid w:val="00E54474"/>
    <w:rsid w:val="00E55EA7"/>
    <w:rsid w:val="00E57E62"/>
    <w:rsid w:val="00E603F4"/>
    <w:rsid w:val="00E61BFF"/>
    <w:rsid w:val="00E654EB"/>
    <w:rsid w:val="00E65C27"/>
    <w:rsid w:val="00E66E2D"/>
    <w:rsid w:val="00E67518"/>
    <w:rsid w:val="00E711CA"/>
    <w:rsid w:val="00E729B4"/>
    <w:rsid w:val="00E73A8F"/>
    <w:rsid w:val="00E74802"/>
    <w:rsid w:val="00E75DB7"/>
    <w:rsid w:val="00E77D32"/>
    <w:rsid w:val="00E80633"/>
    <w:rsid w:val="00E81970"/>
    <w:rsid w:val="00E82584"/>
    <w:rsid w:val="00E8342F"/>
    <w:rsid w:val="00E850B1"/>
    <w:rsid w:val="00E853AA"/>
    <w:rsid w:val="00E85A20"/>
    <w:rsid w:val="00E8658F"/>
    <w:rsid w:val="00E87E4D"/>
    <w:rsid w:val="00E90674"/>
    <w:rsid w:val="00E93136"/>
    <w:rsid w:val="00E93422"/>
    <w:rsid w:val="00E940BE"/>
    <w:rsid w:val="00E944CB"/>
    <w:rsid w:val="00E94582"/>
    <w:rsid w:val="00E94E15"/>
    <w:rsid w:val="00E96A5F"/>
    <w:rsid w:val="00E97792"/>
    <w:rsid w:val="00EA0213"/>
    <w:rsid w:val="00EA0E66"/>
    <w:rsid w:val="00EA0FC4"/>
    <w:rsid w:val="00EA25E4"/>
    <w:rsid w:val="00EA25FB"/>
    <w:rsid w:val="00EA3248"/>
    <w:rsid w:val="00EA42D8"/>
    <w:rsid w:val="00EA497D"/>
    <w:rsid w:val="00EA5BB7"/>
    <w:rsid w:val="00EB0C6D"/>
    <w:rsid w:val="00EB208B"/>
    <w:rsid w:val="00EB2A92"/>
    <w:rsid w:val="00EB4B11"/>
    <w:rsid w:val="00EB4CD1"/>
    <w:rsid w:val="00EB5F12"/>
    <w:rsid w:val="00EB65C9"/>
    <w:rsid w:val="00EC09EA"/>
    <w:rsid w:val="00EC19B0"/>
    <w:rsid w:val="00EC345B"/>
    <w:rsid w:val="00EC3AE1"/>
    <w:rsid w:val="00EC7AE7"/>
    <w:rsid w:val="00ED08A7"/>
    <w:rsid w:val="00ED091E"/>
    <w:rsid w:val="00ED0CC2"/>
    <w:rsid w:val="00ED0DAE"/>
    <w:rsid w:val="00ED1B00"/>
    <w:rsid w:val="00ED2481"/>
    <w:rsid w:val="00ED259B"/>
    <w:rsid w:val="00ED2B41"/>
    <w:rsid w:val="00ED2E13"/>
    <w:rsid w:val="00ED2ED3"/>
    <w:rsid w:val="00ED3394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7BD"/>
    <w:rsid w:val="00EE4A12"/>
    <w:rsid w:val="00EE4A3B"/>
    <w:rsid w:val="00EE4AD6"/>
    <w:rsid w:val="00EE4BF7"/>
    <w:rsid w:val="00EE66D1"/>
    <w:rsid w:val="00EE6903"/>
    <w:rsid w:val="00EE6EA5"/>
    <w:rsid w:val="00EF0850"/>
    <w:rsid w:val="00EF1102"/>
    <w:rsid w:val="00EF152B"/>
    <w:rsid w:val="00EF1B46"/>
    <w:rsid w:val="00EF25EA"/>
    <w:rsid w:val="00EF2C14"/>
    <w:rsid w:val="00EF342C"/>
    <w:rsid w:val="00EF41D6"/>
    <w:rsid w:val="00EF6179"/>
    <w:rsid w:val="00EF6CCA"/>
    <w:rsid w:val="00EF7C5D"/>
    <w:rsid w:val="00F12586"/>
    <w:rsid w:val="00F12D65"/>
    <w:rsid w:val="00F13ED0"/>
    <w:rsid w:val="00F14657"/>
    <w:rsid w:val="00F1556F"/>
    <w:rsid w:val="00F213AD"/>
    <w:rsid w:val="00F231DD"/>
    <w:rsid w:val="00F2344E"/>
    <w:rsid w:val="00F24FB0"/>
    <w:rsid w:val="00F25BB8"/>
    <w:rsid w:val="00F27A43"/>
    <w:rsid w:val="00F304A7"/>
    <w:rsid w:val="00F30A88"/>
    <w:rsid w:val="00F315FD"/>
    <w:rsid w:val="00F32320"/>
    <w:rsid w:val="00F344D2"/>
    <w:rsid w:val="00F36282"/>
    <w:rsid w:val="00F37428"/>
    <w:rsid w:val="00F37B00"/>
    <w:rsid w:val="00F4165B"/>
    <w:rsid w:val="00F41F7F"/>
    <w:rsid w:val="00F432DA"/>
    <w:rsid w:val="00F45CFE"/>
    <w:rsid w:val="00F45FEE"/>
    <w:rsid w:val="00F47305"/>
    <w:rsid w:val="00F4780D"/>
    <w:rsid w:val="00F514D7"/>
    <w:rsid w:val="00F53150"/>
    <w:rsid w:val="00F53EB0"/>
    <w:rsid w:val="00F56E0F"/>
    <w:rsid w:val="00F577D3"/>
    <w:rsid w:val="00F606B4"/>
    <w:rsid w:val="00F610EF"/>
    <w:rsid w:val="00F64DAD"/>
    <w:rsid w:val="00F66430"/>
    <w:rsid w:val="00F6651F"/>
    <w:rsid w:val="00F66B79"/>
    <w:rsid w:val="00F67E91"/>
    <w:rsid w:val="00F700DF"/>
    <w:rsid w:val="00F71782"/>
    <w:rsid w:val="00F721DA"/>
    <w:rsid w:val="00F73107"/>
    <w:rsid w:val="00F73489"/>
    <w:rsid w:val="00F7422A"/>
    <w:rsid w:val="00F74CCB"/>
    <w:rsid w:val="00F76F87"/>
    <w:rsid w:val="00F80956"/>
    <w:rsid w:val="00F8146C"/>
    <w:rsid w:val="00F81EE2"/>
    <w:rsid w:val="00F82B73"/>
    <w:rsid w:val="00F82E1A"/>
    <w:rsid w:val="00F83A83"/>
    <w:rsid w:val="00F83D8E"/>
    <w:rsid w:val="00F84394"/>
    <w:rsid w:val="00F8526F"/>
    <w:rsid w:val="00F854E7"/>
    <w:rsid w:val="00F85A8F"/>
    <w:rsid w:val="00F86071"/>
    <w:rsid w:val="00F87A41"/>
    <w:rsid w:val="00F9012D"/>
    <w:rsid w:val="00F92214"/>
    <w:rsid w:val="00F93798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3C12"/>
    <w:rsid w:val="00FB6315"/>
    <w:rsid w:val="00FB6DEF"/>
    <w:rsid w:val="00FB70B7"/>
    <w:rsid w:val="00FB726A"/>
    <w:rsid w:val="00FC05DC"/>
    <w:rsid w:val="00FC08F7"/>
    <w:rsid w:val="00FC1786"/>
    <w:rsid w:val="00FC296A"/>
    <w:rsid w:val="00FC49AA"/>
    <w:rsid w:val="00FC4F5E"/>
    <w:rsid w:val="00FD0782"/>
    <w:rsid w:val="00FD11BB"/>
    <w:rsid w:val="00FD157B"/>
    <w:rsid w:val="00FD181F"/>
    <w:rsid w:val="00FD2457"/>
    <w:rsid w:val="00FD2D0D"/>
    <w:rsid w:val="00FD3626"/>
    <w:rsid w:val="00FE0113"/>
    <w:rsid w:val="00FE048F"/>
    <w:rsid w:val="00FE0A47"/>
    <w:rsid w:val="00FE2941"/>
    <w:rsid w:val="00FE3201"/>
    <w:rsid w:val="00FE37DE"/>
    <w:rsid w:val="00FE42DF"/>
    <w:rsid w:val="00FE491C"/>
    <w:rsid w:val="00FF05BE"/>
    <w:rsid w:val="00FF1314"/>
    <w:rsid w:val="00FF1E10"/>
    <w:rsid w:val="00FF37BF"/>
    <w:rsid w:val="00FF48AC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2C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GridTable4Accent1">
    <w:name w:val="Grid Table 4 Accent 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PlainTable4">
    <w:name w:val="Plain Table 4"/>
    <w:basedOn w:val="Tabelanormal"/>
    <w:uiPriority w:val="44"/>
    <w:rsid w:val="005A21D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table" w:customStyle="1" w:styleId="GridTable4Accent4">
    <w:name w:val="Grid Table 4 Accent 4"/>
    <w:basedOn w:val="Tabelanormal"/>
    <w:uiPriority w:val="49"/>
    <w:rsid w:val="00613DA8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caderno.dotx</Template>
  <TotalTime>112</TotalTime>
  <Pages>1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Usuario</cp:lastModifiedBy>
  <cp:revision>25</cp:revision>
  <cp:lastPrinted>2020-11-23T19:22:00Z</cp:lastPrinted>
  <dcterms:created xsi:type="dcterms:W3CDTF">2023-02-25T15:48:00Z</dcterms:created>
  <dcterms:modified xsi:type="dcterms:W3CDTF">2024-07-15T20:33:00Z</dcterms:modified>
</cp:coreProperties>
</file>