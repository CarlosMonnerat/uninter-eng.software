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D019A" w:rsidRDefault="00D352C1" w:rsidP="008604EE">
          <w:pPr>
            <w:ind w:firstLine="0"/>
          </w:pPr>
          <w:r>
            <w:rPr>
              <w:noProof/>
              <w:lang w:eastAsia="pt-B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2055" type="#_x0000_t202" style="position:absolute;left:0;text-align:left;margin-left:-1.5pt;margin-top:342pt;width:487.3pt;height:226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<v:textbox>
                  <w:txbxContent>
                    <w:p w:rsidR="00FB0992" w:rsidRPr="005B49D4" w:rsidRDefault="005B49D4" w:rsidP="00846018">
                      <w:pPr>
                        <w:pStyle w:val="11-TIPODETRABALHO"/>
                        <w:rPr>
                          <w:sz w:val="56"/>
                          <w:szCs w:val="20"/>
                        </w:rPr>
                      </w:pPr>
                      <w:r w:rsidRPr="005B49D4">
                        <w:rPr>
                          <w:sz w:val="56"/>
                          <w:szCs w:val="20"/>
                        </w:rPr>
                        <w:t>CADERNO DE RESPOSTAS DA ATIVIDADE PRÁTICA</w:t>
                      </w:r>
                      <w:r w:rsidR="0053537A">
                        <w:rPr>
                          <w:sz w:val="56"/>
                          <w:szCs w:val="20"/>
                        </w:rPr>
                        <w:t xml:space="preserve"> DE:</w:t>
                      </w:r>
                    </w:p>
                    <w:p w:rsidR="00B45547" w:rsidRPr="0066742C" w:rsidRDefault="00B45547" w:rsidP="00B45547">
                      <w:pPr>
                        <w:pStyle w:val="Capa2"/>
                      </w:pPr>
                      <w:r w:rsidRPr="0066742C">
                        <w:t>N</w:t>
                      </w:r>
                      <w:r>
                        <w:t>oSQL</w:t>
                      </w:r>
                    </w:p>
                    <w:p w:rsidR="005B49D4" w:rsidRDefault="0053537A" w:rsidP="00474851">
                      <w:pPr>
                        <w:pStyle w:val="11-TIPODETRABALHO"/>
                        <w:jc w:val="both"/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474851">
                        <w:rPr>
                          <w:sz w:val="44"/>
                          <w:szCs w:val="44"/>
                        </w:rPr>
                        <w:t>ALUNO:</w:t>
                      </w:r>
                      <w:r w:rsidR="008314F6">
                        <w:rPr>
                          <w:color w:val="FF0000"/>
                          <w:sz w:val="44"/>
                          <w:szCs w:val="44"/>
                        </w:rPr>
                        <w:t xml:space="preserve"> carlos henrique monnerat quintanilha</w:t>
                      </w:r>
                    </w:p>
                    <w:p w:rsidR="008314F6" w:rsidRPr="00474851" w:rsidRDefault="008314F6" w:rsidP="00474851">
                      <w:pPr>
                        <w:pStyle w:val="11-TIPODETRABALHO"/>
                        <w:jc w:val="both"/>
                        <w:rPr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</w:rPr>
                        <w:t>ru: 4328237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Caixa de Texto 14" o:spid="_x0000_s2054" type="#_x0000_t202" style="position:absolute;left:0;text-align:left;margin-left:423.85pt;margin-top:.25pt;width:63.7pt;height:54pt;z-index:25165824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<v:fill opacity="28270f"/>
                <v:textbox>
                  <w:txbxContent>
                    <w:p w:rsidR="00FB0992" w:rsidRPr="00B3428C" w:rsidRDefault="00FB0992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3428C">
                        <w:rPr>
                          <w:b/>
                          <w:bCs/>
                          <w:sz w:val="32"/>
                          <w:szCs w:val="32"/>
                        </w:rPr>
                        <w:t>ANO</w:t>
                      </w:r>
                    </w:p>
                    <w:p w:rsidR="00FB0992" w:rsidRPr="00B3428C" w:rsidRDefault="00FB0992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202</w:t>
                      </w:r>
                      <w:r w:rsidR="008314F6"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w:r>
          <w:r w:rsidR="003E22DF" w:rsidRPr="007B0FCD">
            <w:rPr>
              <w:noProof/>
              <w:lang w:eastAsia="pt-BR"/>
            </w:rPr>
            <w:drawing>
              <wp:inline distT="0" distB="0" distL="0" distR="0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:rsidR="00CE3906" w:rsidRPr="00834C32" w:rsidRDefault="00D352C1" w:rsidP="00834C32">
      <w:pPr>
        <w:rPr>
          <w:rFonts w:eastAsia="Calibri"/>
          <w:b/>
          <w:caps/>
          <w:color w:val="113162"/>
          <w:sz w:val="48"/>
          <w:szCs w:val="28"/>
        </w:rPr>
      </w:pPr>
      <w:r w:rsidRPr="00D352C1">
        <w:rPr>
          <w:noProof/>
        </w:rPr>
        <w:pict>
          <v:shape id="Caixa de Texto 11" o:spid="_x0000_s2053" type="#_x0000_t202" style="position:absolute;left:0;text-align:left;margin-left:.15pt;margin-top:128.1pt;width:487.1pt;height:72.15pt;z-index:251658241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<v:textbox>
              <w:txbxContent>
                <w:p w:rsidR="00FB0992" w:rsidRPr="00096AAF" w:rsidRDefault="005B49D4" w:rsidP="00D010AE">
                  <w:pPr>
                    <w:pStyle w:val="13-AUTORIADOMATERIAL"/>
                    <w:spacing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Caderno de Resposta</w:t>
                  </w:r>
                  <w:r w:rsidR="00FB0992" w:rsidRPr="00096AAF">
                    <w:rPr>
                      <w:color w:val="FFFFFF" w:themeColor="background1"/>
                    </w:rPr>
                    <w:t xml:space="preserve"> Elaborado por:</w:t>
                  </w:r>
                </w:p>
                <w:p w:rsidR="00D010AE" w:rsidRPr="00096AAF" w:rsidRDefault="00FB0992" w:rsidP="00572AAF">
                  <w:pPr>
                    <w:pStyle w:val="13-AUTORIADOMATERIAL"/>
                    <w:spacing w:line="240" w:lineRule="auto"/>
                    <w:rPr>
                      <w:color w:val="FFFFFF" w:themeColor="background1"/>
                    </w:rPr>
                  </w:pPr>
                  <w:r w:rsidRPr="00096AAF">
                    <w:rPr>
                      <w:color w:val="FFFFFF" w:themeColor="background1"/>
                    </w:rPr>
                    <w:t xml:space="preserve">Prof. MSc. </w:t>
                  </w:r>
                  <w:r w:rsidR="00572AAF">
                    <w:rPr>
                      <w:color w:val="FFFFFF" w:themeColor="background1"/>
                    </w:rPr>
                    <w:t>Guilherme Ditzel Patriota</w:t>
                  </w:r>
                </w:p>
              </w:txbxContent>
            </v:textbox>
          </v:shape>
        </w:pict>
      </w:r>
      <w:r w:rsidRPr="00D352C1"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uxograma: Documento 27" o:spid="_x0000_s2052" type="#_x0000_t114" style="position:absolute;left:0;text-align:left;margin-left:.15pt;margin-top:110.25pt;width:487.05pt;height:89.55pt;rotation:180;z-index:-251645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" fillcolor="#113162" stroked="f" strokeweight="1pt"/>
        </w:pict>
      </w:r>
      <w:r w:rsidRPr="00D352C1">
        <w:rPr>
          <w:noProof/>
        </w:rPr>
        <w:pict>
          <v:shape id="Fluxograma: Documento 26" o:spid="_x0000_s2051" type="#_x0000_t114" style="position:absolute;left:0;text-align:left;margin-left:.15pt;margin-top:94.7pt;width:487.05pt;height:107.5pt;rotation:180;z-index:-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" fillcolor="#f5a607" stroked="f" strokeweight="1pt"/>
        </w:pict>
      </w:r>
      <w:r w:rsidRPr="00D352C1">
        <w:rPr>
          <w:noProof/>
        </w:rPr>
        <w:pict>
          <v:shape id="Fluxograma: Documento 28" o:spid="_x0000_s2050" type="#_x0000_t114" style="position:absolute;left:0;text-align:left;margin-left:.35pt;margin-top:121.2pt;width:488.05pt;height:80.9pt;rotation:180;z-index:-251646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" fillcolor="white [3212]" stroked="f" strokeweight="1pt"/>
        </w:pict>
      </w:r>
      <w:r w:rsidR="008604EE">
        <w:br w:type="page"/>
      </w:r>
    </w:p>
    <w:tbl>
      <w:tblPr>
        <w:tblStyle w:val="Tabelacomgrade"/>
        <w:tblpPr w:leftFromText="141" w:rightFromText="141" w:horzAnchor="margin" w:tblpY="518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16"/>
      </w:tblGrid>
      <w:tr w:rsidR="00E85A20" w:rsidTr="008314F6">
        <w:tc>
          <w:tcPr>
            <w:tcW w:w="9716" w:type="dxa"/>
            <w:shd w:val="clear" w:color="auto" w:fill="113162"/>
          </w:tcPr>
          <w:p w:rsidR="00E85A20" w:rsidRPr="00D91FAE" w:rsidRDefault="00E85A20" w:rsidP="008314F6">
            <w:pPr>
              <w:ind w:firstLine="0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>
              <w:rPr>
                <w:b/>
                <w:bCs/>
                <w:color w:val="F5A607"/>
                <w:sz w:val="40"/>
                <w:szCs w:val="40"/>
              </w:rPr>
              <w:t>0</w:t>
            </w:r>
            <w:r w:rsidR="009E1527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C64847" w:rsidRPr="00C64847">
              <w:rPr>
                <w:b/>
                <w:bCs/>
                <w:color w:val="F5A607"/>
                <w:sz w:val="40"/>
                <w:szCs w:val="40"/>
              </w:rPr>
              <w:t>JSON COM NEO4J</w:t>
            </w:r>
            <w:r w:rsidR="009E1527">
              <w:rPr>
                <w:b/>
                <w:bCs/>
                <w:color w:val="F5A607"/>
                <w:sz w:val="40"/>
                <w:szCs w:val="40"/>
              </w:rPr>
              <w:t>.</w:t>
            </w:r>
          </w:p>
        </w:tc>
      </w:tr>
      <w:tr w:rsidR="00E85A20" w:rsidTr="008314F6">
        <w:tc>
          <w:tcPr>
            <w:tcW w:w="9716" w:type="dxa"/>
          </w:tcPr>
          <w:p w:rsidR="00E85A20" w:rsidRPr="00FB0323" w:rsidRDefault="00E85A20" w:rsidP="008314F6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</w:t>
            </w:r>
            <w:r w:rsidR="009E1527">
              <w:rPr>
                <w:b/>
                <w:bCs/>
                <w:color w:val="113162"/>
                <w:sz w:val="32"/>
                <w:szCs w:val="32"/>
              </w:rPr>
              <w:t>0</w:t>
            </w:r>
            <w:r w:rsidR="00224731">
              <w:rPr>
                <w:b/>
                <w:bCs/>
                <w:color w:val="113162"/>
                <w:sz w:val="32"/>
                <w:szCs w:val="32"/>
              </w:rPr>
              <w:t>1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– </w:t>
            </w:r>
            <w:r w:rsidR="00224731" w:rsidRPr="00441508">
              <w:rPr>
                <w:b/>
                <w:bCs/>
                <w:color w:val="113162"/>
                <w:sz w:val="32"/>
                <w:szCs w:val="32"/>
              </w:rPr>
              <w:t>DESCOBERTA DA HASHTAG PRINCIPAL</w:t>
            </w:r>
            <w:r w:rsidR="00DA2C08" w:rsidRPr="00DA2C08">
              <w:rPr>
                <w:b/>
                <w:bCs/>
                <w:color w:val="113162"/>
                <w:sz w:val="32"/>
                <w:szCs w:val="32"/>
              </w:rPr>
              <w:t>.</w:t>
            </w:r>
          </w:p>
        </w:tc>
      </w:tr>
      <w:tr w:rsidR="00E85A20" w:rsidTr="008314F6">
        <w:tc>
          <w:tcPr>
            <w:tcW w:w="9716" w:type="dxa"/>
            <w:shd w:val="clear" w:color="auto" w:fill="113162"/>
          </w:tcPr>
          <w:p w:rsidR="00233421" w:rsidRPr="00834C32" w:rsidRDefault="00E85A20" w:rsidP="008314F6">
            <w:pPr>
              <w:pStyle w:val="PargrafodaLista"/>
              <w:ind w:left="0" w:firstLine="0"/>
              <w:jc w:val="center"/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71050E">
              <w:rPr>
                <w:b/>
                <w:bCs/>
                <w:color w:val="FFFFFF" w:themeColor="background1"/>
                <w:sz w:val="24"/>
                <w:szCs w:val="24"/>
              </w:rPr>
              <w:t>Veja o Roteiro da Atividade Prática para mais detalhes.</w:t>
            </w:r>
          </w:p>
        </w:tc>
      </w:tr>
      <w:tr w:rsidR="001640F5" w:rsidTr="008314F6">
        <w:tc>
          <w:tcPr>
            <w:tcW w:w="9716" w:type="dxa"/>
          </w:tcPr>
          <w:p w:rsidR="001640F5" w:rsidRPr="00184447" w:rsidRDefault="001640F5" w:rsidP="008314F6">
            <w:pPr>
              <w:pStyle w:val="PargrafodaLista"/>
              <w:numPr>
                <w:ilvl w:val="0"/>
                <w:numId w:val="11"/>
              </w:numPr>
              <w:ind w:left="447" w:hanging="131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</w:t>
            </w:r>
            <w:r>
              <w:rPr>
                <w:b/>
                <w:bCs/>
                <w:color w:val="113162"/>
              </w:rPr>
              <w:t xml:space="preserve">s comandos (códigos e queries) usados </w:t>
            </w:r>
            <w:r w:rsidRPr="00527747">
              <w:rPr>
                <w:b/>
                <w:bCs/>
                <w:color w:val="113162"/>
              </w:rPr>
              <w:t>(não esquecer do identificador pessoal):</w:t>
            </w:r>
          </w:p>
          <w:p w:rsidR="001640F5" w:rsidRDefault="00BF1D99" w:rsidP="008314F6">
            <w:pPr>
              <w:ind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147442</wp:posOffset>
                  </wp:positionH>
                  <wp:positionV relativeFrom="paragraph">
                    <wp:posOffset>113856</wp:posOffset>
                  </wp:positionV>
                  <wp:extent cx="5841139" cy="2486417"/>
                  <wp:effectExtent l="19050" t="0" r="7211" b="0"/>
                  <wp:wrapNone/>
                  <wp:docPr id="2" name="Imagem 1" descr="codigos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igos_0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139" cy="2486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F1D99" w:rsidRDefault="00BF1D99" w:rsidP="008314F6">
            <w:pPr>
              <w:ind w:firstLine="0"/>
              <w:jc w:val="center"/>
            </w:pPr>
          </w:p>
          <w:p w:rsidR="00BF1D99" w:rsidRDefault="00BF1D99" w:rsidP="008314F6">
            <w:pPr>
              <w:ind w:firstLine="0"/>
              <w:jc w:val="center"/>
            </w:pPr>
          </w:p>
          <w:p w:rsidR="00BF1D99" w:rsidRDefault="00BF1D99" w:rsidP="008314F6">
            <w:pPr>
              <w:ind w:firstLine="0"/>
              <w:jc w:val="center"/>
            </w:pPr>
          </w:p>
          <w:p w:rsidR="00BF1D99" w:rsidRDefault="00BF1D99" w:rsidP="008314F6">
            <w:pPr>
              <w:ind w:firstLine="0"/>
              <w:jc w:val="center"/>
            </w:pPr>
          </w:p>
          <w:p w:rsidR="00BF1D99" w:rsidRDefault="00BF1D99" w:rsidP="008314F6">
            <w:pPr>
              <w:ind w:firstLine="0"/>
              <w:jc w:val="center"/>
            </w:pPr>
          </w:p>
          <w:p w:rsidR="00BF1D99" w:rsidRDefault="00BF1D99" w:rsidP="008314F6">
            <w:pPr>
              <w:ind w:firstLine="0"/>
              <w:jc w:val="center"/>
            </w:pPr>
          </w:p>
          <w:p w:rsidR="00BF1D99" w:rsidRDefault="00BF1D99" w:rsidP="008314F6">
            <w:pPr>
              <w:ind w:firstLine="0"/>
              <w:jc w:val="center"/>
            </w:pPr>
          </w:p>
          <w:p w:rsidR="00BF1D99" w:rsidRDefault="00BF1D99" w:rsidP="008314F6">
            <w:pPr>
              <w:ind w:firstLine="0"/>
              <w:jc w:val="center"/>
            </w:pPr>
          </w:p>
          <w:p w:rsidR="00BF1D99" w:rsidRDefault="00BF1D99" w:rsidP="008314F6">
            <w:pPr>
              <w:ind w:firstLine="0"/>
              <w:jc w:val="center"/>
            </w:pPr>
          </w:p>
          <w:p w:rsidR="00BF1D99" w:rsidRDefault="00BF1D99" w:rsidP="008314F6">
            <w:pPr>
              <w:ind w:firstLine="0"/>
              <w:jc w:val="center"/>
            </w:pPr>
          </w:p>
          <w:p w:rsidR="00BF1D99" w:rsidRDefault="00BF1D99" w:rsidP="008314F6">
            <w:pPr>
              <w:ind w:firstLine="0"/>
              <w:jc w:val="center"/>
            </w:pPr>
          </w:p>
          <w:p w:rsidR="00BF1D99" w:rsidRDefault="00BF1D99" w:rsidP="008314F6">
            <w:pPr>
              <w:ind w:firstLine="0"/>
              <w:jc w:val="center"/>
            </w:pPr>
          </w:p>
          <w:p w:rsidR="00890937" w:rsidRDefault="00890937" w:rsidP="008314F6">
            <w:pPr>
              <w:ind w:firstLine="0"/>
              <w:jc w:val="center"/>
            </w:pPr>
          </w:p>
          <w:p w:rsidR="00890937" w:rsidRDefault="00890937" w:rsidP="008314F6">
            <w:pPr>
              <w:ind w:firstLine="0"/>
              <w:jc w:val="center"/>
            </w:pPr>
          </w:p>
          <w:p w:rsidR="001640F5" w:rsidRDefault="001640F5" w:rsidP="00BF1D99">
            <w:pPr>
              <w:ind w:firstLine="0"/>
            </w:pPr>
          </w:p>
          <w:p w:rsidR="00A657FC" w:rsidRDefault="00A657FC" w:rsidP="00BF1D99">
            <w:pPr>
              <w:ind w:firstLine="0"/>
            </w:pPr>
          </w:p>
          <w:p w:rsidR="001640F5" w:rsidRDefault="001640F5" w:rsidP="008314F6">
            <w:pPr>
              <w:ind w:firstLine="0"/>
              <w:jc w:val="center"/>
            </w:pPr>
          </w:p>
          <w:p w:rsidR="001640F5" w:rsidRDefault="001640F5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25515D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="00A657FC">
              <w:rPr>
                <w:b/>
                <w:bCs/>
                <w:color w:val="002060"/>
                <w:sz w:val="16"/>
                <w:szCs w:val="16"/>
              </w:rPr>
              <w:t>1</w:t>
            </w:r>
            <w:r w:rsidR="00BF1D99">
              <w:rPr>
                <w:b/>
                <w:bCs/>
                <w:color w:val="FF0000"/>
                <w:sz w:val="16"/>
                <w:szCs w:val="16"/>
              </w:rPr>
              <w:t>: (Comando para encontrar a hashtag principal, utilizando 50 arquivos como base</w:t>
            </w: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314F6">
            <w:pPr>
              <w:ind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  <w:p w:rsidR="00890937" w:rsidRDefault="00890937" w:rsidP="00890937">
            <w:pPr>
              <w:ind w:firstLine="0"/>
              <w:rPr>
                <w:color w:val="FF0000"/>
                <w:sz w:val="16"/>
                <w:szCs w:val="16"/>
              </w:rPr>
            </w:pPr>
          </w:p>
          <w:p w:rsidR="001640F5" w:rsidRPr="001640F5" w:rsidRDefault="001640F5" w:rsidP="008314F6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1640F5" w:rsidTr="008314F6">
        <w:tc>
          <w:tcPr>
            <w:tcW w:w="9716" w:type="dxa"/>
          </w:tcPr>
          <w:p w:rsidR="001640F5" w:rsidRPr="002336CA" w:rsidRDefault="001640F5" w:rsidP="008314F6">
            <w:pPr>
              <w:pStyle w:val="PargrafodaLista"/>
              <w:numPr>
                <w:ilvl w:val="0"/>
                <w:numId w:val="11"/>
              </w:numPr>
              <w:rPr>
                <w:b/>
                <w:bCs/>
                <w:color w:val="113162"/>
              </w:rPr>
            </w:pPr>
            <w:r w:rsidRPr="002336CA">
              <w:rPr>
                <w:b/>
                <w:bCs/>
                <w:color w:val="113162"/>
              </w:rPr>
              <w:lastRenderedPageBreak/>
              <w:t>Apresentação das Imagens/Print do resultado (não esquecer do identificador):</w:t>
            </w:r>
          </w:p>
          <w:p w:rsidR="001640F5" w:rsidRDefault="00890937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109220</wp:posOffset>
                  </wp:positionV>
                  <wp:extent cx="5789930" cy="5014595"/>
                  <wp:effectExtent l="19050" t="0" r="1270" b="0"/>
                  <wp:wrapNone/>
                  <wp:docPr id="3" name="Imagem 2" descr="grafo_ger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o_gerad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9930" cy="501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640F5" w:rsidRDefault="001640F5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890937" w:rsidRDefault="00890937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890937" w:rsidRDefault="00890937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890937" w:rsidRDefault="00890937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890937" w:rsidRDefault="00890937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890937" w:rsidRDefault="00890937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890937" w:rsidRDefault="00890937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890937" w:rsidRDefault="00890937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890937" w:rsidRDefault="00890937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890937" w:rsidRDefault="00890937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890937" w:rsidRDefault="00890937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890937" w:rsidRDefault="00890937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890937" w:rsidRDefault="00890937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890937" w:rsidRDefault="00890937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890937" w:rsidRDefault="00890937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890937" w:rsidRDefault="00890937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1640F5" w:rsidRDefault="001640F5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1640F5" w:rsidRDefault="001640F5" w:rsidP="008314F6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1640F5" w:rsidRDefault="001640F5" w:rsidP="00890937">
            <w:pPr>
              <w:pStyle w:val="PargrafodaLista"/>
              <w:ind w:left="0" w:firstLine="0"/>
              <w:rPr>
                <w:color w:val="FF0000"/>
              </w:rPr>
            </w:pPr>
          </w:p>
          <w:p w:rsidR="00890937" w:rsidRDefault="00890937" w:rsidP="00890937">
            <w:pPr>
              <w:pStyle w:val="PargrafodaLista"/>
              <w:ind w:left="0" w:firstLine="0"/>
              <w:rPr>
                <w:color w:val="FF0000"/>
              </w:rPr>
            </w:pPr>
          </w:p>
          <w:p w:rsidR="00890937" w:rsidRDefault="00890937" w:rsidP="00890937">
            <w:pPr>
              <w:pStyle w:val="PargrafodaLista"/>
              <w:ind w:left="0" w:firstLine="0"/>
              <w:rPr>
                <w:color w:val="FF0000"/>
              </w:rPr>
            </w:pPr>
          </w:p>
          <w:p w:rsidR="00890937" w:rsidRDefault="00890937" w:rsidP="00890937">
            <w:pPr>
              <w:pStyle w:val="PargrafodaLista"/>
              <w:ind w:left="0" w:firstLine="0"/>
              <w:rPr>
                <w:color w:val="FF0000"/>
              </w:rPr>
            </w:pPr>
          </w:p>
          <w:p w:rsidR="00890937" w:rsidRDefault="00890937" w:rsidP="00890937">
            <w:pPr>
              <w:pStyle w:val="PargrafodaLista"/>
              <w:ind w:left="0" w:firstLine="0"/>
              <w:rPr>
                <w:color w:val="FF0000"/>
              </w:rPr>
            </w:pPr>
          </w:p>
          <w:p w:rsidR="00890937" w:rsidRDefault="00890937" w:rsidP="00890937">
            <w:pPr>
              <w:pStyle w:val="PargrafodaLista"/>
              <w:ind w:left="0" w:firstLine="0"/>
              <w:rPr>
                <w:color w:val="FF0000"/>
              </w:rPr>
            </w:pPr>
          </w:p>
          <w:p w:rsidR="00890937" w:rsidRDefault="00890937" w:rsidP="00890937">
            <w:pPr>
              <w:pStyle w:val="PargrafodaLista"/>
              <w:ind w:left="0" w:firstLine="0"/>
              <w:rPr>
                <w:color w:val="FF0000"/>
              </w:rPr>
            </w:pPr>
          </w:p>
          <w:p w:rsidR="00890937" w:rsidRDefault="00890937" w:rsidP="00890937">
            <w:pPr>
              <w:pStyle w:val="PargrafodaLista"/>
              <w:ind w:left="0" w:firstLine="0"/>
              <w:rPr>
                <w:color w:val="FF0000"/>
              </w:rPr>
            </w:pPr>
          </w:p>
          <w:p w:rsidR="00890937" w:rsidRDefault="00890937" w:rsidP="00890937">
            <w:pPr>
              <w:pStyle w:val="PargrafodaLista"/>
              <w:ind w:left="0" w:firstLine="0"/>
              <w:rPr>
                <w:color w:val="FF0000"/>
              </w:rPr>
            </w:pPr>
          </w:p>
          <w:p w:rsidR="00890937" w:rsidRDefault="00890937" w:rsidP="00890937">
            <w:pPr>
              <w:pStyle w:val="PargrafodaLista"/>
              <w:ind w:left="0" w:firstLine="0"/>
              <w:rPr>
                <w:color w:val="FF0000"/>
              </w:rPr>
            </w:pPr>
          </w:p>
          <w:p w:rsidR="00890937" w:rsidRDefault="00890937" w:rsidP="00890937">
            <w:pPr>
              <w:pStyle w:val="PargrafodaLista"/>
              <w:ind w:left="0" w:firstLine="0"/>
              <w:rPr>
                <w:color w:val="FF0000"/>
              </w:rPr>
            </w:pPr>
          </w:p>
          <w:p w:rsidR="00890937" w:rsidRDefault="00890937" w:rsidP="00890937">
            <w:pPr>
              <w:pStyle w:val="PargrafodaLista"/>
              <w:ind w:left="0" w:firstLine="0"/>
              <w:rPr>
                <w:color w:val="FF0000"/>
              </w:rPr>
            </w:pPr>
          </w:p>
          <w:p w:rsidR="00890937" w:rsidRDefault="00890937" w:rsidP="00890937">
            <w:pPr>
              <w:pStyle w:val="PargrafodaLista"/>
              <w:ind w:left="0" w:firstLine="0"/>
              <w:rPr>
                <w:color w:val="FF0000"/>
              </w:rPr>
            </w:pPr>
          </w:p>
          <w:p w:rsidR="001640F5" w:rsidRDefault="001640F5" w:rsidP="008314F6">
            <w:pPr>
              <w:pStyle w:val="PargrafodaLista"/>
              <w:ind w:left="0"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640F5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="00A657FC">
              <w:rPr>
                <w:b/>
                <w:bCs/>
                <w:color w:val="002060"/>
                <w:sz w:val="16"/>
                <w:szCs w:val="16"/>
              </w:rPr>
              <w:t>2</w:t>
            </w:r>
            <w:r w:rsidRPr="00BB69FE">
              <w:t xml:space="preserve">: </w:t>
            </w:r>
            <w:r w:rsidR="00890937">
              <w:rPr>
                <w:b/>
                <w:bCs/>
                <w:color w:val="FF0000"/>
                <w:sz w:val="16"/>
                <w:szCs w:val="16"/>
              </w:rPr>
              <w:t>Grafo gerado pelo comando para encontar a hashtag principal</w:t>
            </w:r>
          </w:p>
          <w:p w:rsidR="00BB0A43" w:rsidRPr="001640F5" w:rsidRDefault="00BB0A43" w:rsidP="008314F6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</w:p>
        </w:tc>
      </w:tr>
      <w:tr w:rsidR="00E85A20" w:rsidTr="008314F6">
        <w:tc>
          <w:tcPr>
            <w:tcW w:w="9716" w:type="dxa"/>
          </w:tcPr>
          <w:p w:rsidR="00224731" w:rsidRPr="00E83E3C" w:rsidRDefault="00224731" w:rsidP="008314F6">
            <w:pPr>
              <w:pStyle w:val="PargrafodaLista"/>
              <w:numPr>
                <w:ilvl w:val="0"/>
                <w:numId w:val="11"/>
              </w:numPr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Responda à pergunta:</w:t>
            </w:r>
            <w:r w:rsidRPr="00EE0171">
              <w:rPr>
                <w:b/>
                <w:bCs/>
                <w:color w:val="113162"/>
              </w:rPr>
              <w:t>Qual foi a hashtag usada como filtro para coleta dos dados analisados?</w:t>
            </w:r>
          </w:p>
          <w:p w:rsidR="00E85A20" w:rsidRPr="00734D48" w:rsidRDefault="00E85A20" w:rsidP="008314F6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="00890937">
              <w:rPr>
                <w:color w:val="FF0000"/>
              </w:rPr>
              <w:t xml:space="preserve"> A hashtag foi “ #depheliolopes ”</w:t>
            </w:r>
          </w:p>
          <w:p w:rsidR="00E85A20" w:rsidRDefault="00E85A20" w:rsidP="008314F6">
            <w:pPr>
              <w:pStyle w:val="PargrafodaLista"/>
              <w:ind w:left="457" w:firstLine="0"/>
            </w:pPr>
          </w:p>
        </w:tc>
      </w:tr>
    </w:tbl>
    <w:p w:rsidR="00ED0CC2" w:rsidRDefault="00ED0CC2" w:rsidP="004A1AC2">
      <w:pPr>
        <w:ind w:firstLine="0"/>
      </w:pPr>
    </w:p>
    <w:p w:rsidR="00224731" w:rsidRDefault="00224731" w:rsidP="004A1AC2">
      <w:pPr>
        <w:ind w:firstLine="0"/>
      </w:pPr>
    </w:p>
    <w:p w:rsidR="00224731" w:rsidRDefault="00224731" w:rsidP="004A1AC2">
      <w:pPr>
        <w:ind w:firstLine="0"/>
      </w:pPr>
    </w:p>
    <w:p w:rsidR="00224731" w:rsidRDefault="00224731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16"/>
      </w:tblGrid>
      <w:tr w:rsidR="00224731" w:rsidTr="007E3CB9">
        <w:tc>
          <w:tcPr>
            <w:tcW w:w="9716" w:type="dxa"/>
            <w:shd w:val="clear" w:color="auto" w:fill="113162"/>
          </w:tcPr>
          <w:p w:rsidR="00224731" w:rsidRPr="00D91FAE" w:rsidRDefault="00224731" w:rsidP="007E3CB9">
            <w:pPr>
              <w:ind w:firstLine="0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>
              <w:rPr>
                <w:b/>
                <w:bCs/>
                <w:color w:val="F5A607"/>
                <w:sz w:val="40"/>
                <w:szCs w:val="40"/>
              </w:rPr>
              <w:t>01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Pr="00C64847">
              <w:rPr>
                <w:b/>
                <w:bCs/>
                <w:color w:val="F5A607"/>
                <w:sz w:val="40"/>
                <w:szCs w:val="40"/>
              </w:rPr>
              <w:t>JSON COM NEO4J</w:t>
            </w:r>
            <w:r>
              <w:rPr>
                <w:b/>
                <w:bCs/>
                <w:color w:val="F5A607"/>
                <w:sz w:val="40"/>
                <w:szCs w:val="40"/>
              </w:rPr>
              <w:t>.</w:t>
            </w:r>
          </w:p>
        </w:tc>
      </w:tr>
      <w:tr w:rsidR="00224731" w:rsidTr="007E3CB9">
        <w:tc>
          <w:tcPr>
            <w:tcW w:w="9716" w:type="dxa"/>
          </w:tcPr>
          <w:p w:rsidR="00224731" w:rsidRPr="00FB0323" w:rsidRDefault="00224731" w:rsidP="007E3CB9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</w:t>
            </w:r>
            <w:r>
              <w:rPr>
                <w:b/>
                <w:bCs/>
                <w:color w:val="113162"/>
                <w:sz w:val="32"/>
                <w:szCs w:val="32"/>
              </w:rPr>
              <w:t xml:space="preserve">02 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– </w:t>
            </w:r>
            <w:r w:rsidRPr="00411FA7">
              <w:rPr>
                <w:b/>
                <w:bCs/>
                <w:color w:val="113162"/>
                <w:sz w:val="32"/>
                <w:szCs w:val="32"/>
              </w:rPr>
              <w:t>ANÁLISE DOS DADOS SEGUNDO VIÉS A SUA ESCOLHA</w:t>
            </w:r>
            <w:r w:rsidRPr="00DA2C08">
              <w:rPr>
                <w:b/>
                <w:bCs/>
                <w:color w:val="113162"/>
                <w:sz w:val="32"/>
                <w:szCs w:val="32"/>
              </w:rPr>
              <w:t>.</w:t>
            </w:r>
          </w:p>
        </w:tc>
      </w:tr>
      <w:tr w:rsidR="00224731" w:rsidTr="007E3CB9">
        <w:tc>
          <w:tcPr>
            <w:tcW w:w="9716" w:type="dxa"/>
            <w:shd w:val="clear" w:color="auto" w:fill="113162"/>
          </w:tcPr>
          <w:p w:rsidR="00224731" w:rsidRPr="00834C32" w:rsidRDefault="00224731" w:rsidP="007E3CB9">
            <w:pPr>
              <w:pStyle w:val="PargrafodaLista"/>
              <w:ind w:left="0" w:firstLine="0"/>
              <w:jc w:val="center"/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ENUNCIADO: Veja o Roteiro da Atividade Prática para mais detalhes.</w:t>
            </w:r>
          </w:p>
        </w:tc>
      </w:tr>
      <w:tr w:rsidR="00224731" w:rsidTr="007E3CB9">
        <w:tc>
          <w:tcPr>
            <w:tcW w:w="9716" w:type="dxa"/>
          </w:tcPr>
          <w:p w:rsidR="00224731" w:rsidRPr="00184447" w:rsidRDefault="00224731" w:rsidP="0085688F">
            <w:pPr>
              <w:pStyle w:val="PargrafodaLista"/>
              <w:numPr>
                <w:ilvl w:val="0"/>
                <w:numId w:val="26"/>
              </w:numPr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</w:t>
            </w:r>
            <w:r>
              <w:rPr>
                <w:b/>
                <w:bCs/>
                <w:color w:val="113162"/>
              </w:rPr>
              <w:t xml:space="preserve">s comandos (códigos e queries) usados </w:t>
            </w:r>
            <w:r w:rsidRPr="00527747">
              <w:rPr>
                <w:b/>
                <w:bCs/>
                <w:color w:val="113162"/>
              </w:rPr>
              <w:t>(não esquecer do identificador pessoal):</w:t>
            </w:r>
          </w:p>
          <w:p w:rsidR="00224731" w:rsidRDefault="00A657FC" w:rsidP="007E3CB9">
            <w:pPr>
              <w:ind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22182</wp:posOffset>
                  </wp:positionH>
                  <wp:positionV relativeFrom="paragraph">
                    <wp:posOffset>40379</wp:posOffset>
                  </wp:positionV>
                  <wp:extent cx="6012781" cy="2993721"/>
                  <wp:effectExtent l="19050" t="0" r="7019" b="0"/>
                  <wp:wrapNone/>
                  <wp:docPr id="4" name="Imagem 3" descr="codigos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igos_0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781" cy="299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657FC" w:rsidRDefault="00A657FC" w:rsidP="007E3CB9">
            <w:pPr>
              <w:ind w:firstLine="0"/>
              <w:jc w:val="center"/>
            </w:pPr>
          </w:p>
          <w:p w:rsidR="00A657FC" w:rsidRDefault="00A657FC" w:rsidP="007E3CB9">
            <w:pPr>
              <w:ind w:firstLine="0"/>
              <w:jc w:val="center"/>
            </w:pPr>
          </w:p>
          <w:p w:rsidR="00A657FC" w:rsidRDefault="00A657FC" w:rsidP="007E3CB9">
            <w:pPr>
              <w:ind w:firstLine="0"/>
              <w:jc w:val="center"/>
            </w:pPr>
          </w:p>
          <w:p w:rsidR="00A657FC" w:rsidRDefault="00A657FC" w:rsidP="007E3CB9">
            <w:pPr>
              <w:ind w:firstLine="0"/>
              <w:jc w:val="center"/>
            </w:pPr>
          </w:p>
          <w:p w:rsidR="00A657FC" w:rsidRDefault="00A657FC" w:rsidP="007E3CB9">
            <w:pPr>
              <w:ind w:firstLine="0"/>
              <w:jc w:val="center"/>
            </w:pPr>
          </w:p>
          <w:p w:rsidR="00A657FC" w:rsidRDefault="00A657FC" w:rsidP="007E3CB9">
            <w:pPr>
              <w:ind w:firstLine="0"/>
              <w:jc w:val="center"/>
            </w:pPr>
          </w:p>
          <w:p w:rsidR="00A657FC" w:rsidRDefault="00A657FC" w:rsidP="007E3CB9">
            <w:pPr>
              <w:ind w:firstLine="0"/>
              <w:jc w:val="center"/>
            </w:pPr>
          </w:p>
          <w:p w:rsidR="00A657FC" w:rsidRDefault="00A657FC" w:rsidP="007E3CB9">
            <w:pPr>
              <w:ind w:firstLine="0"/>
              <w:jc w:val="center"/>
            </w:pPr>
          </w:p>
          <w:p w:rsidR="00A657FC" w:rsidRDefault="00A657FC" w:rsidP="007E3CB9">
            <w:pPr>
              <w:ind w:firstLine="0"/>
              <w:jc w:val="center"/>
            </w:pPr>
          </w:p>
          <w:p w:rsidR="00A657FC" w:rsidRDefault="00A657FC" w:rsidP="007E3CB9">
            <w:pPr>
              <w:ind w:firstLine="0"/>
              <w:jc w:val="center"/>
            </w:pPr>
          </w:p>
          <w:p w:rsidR="00A657FC" w:rsidRDefault="00A657FC" w:rsidP="007E3CB9">
            <w:pPr>
              <w:ind w:firstLine="0"/>
              <w:jc w:val="center"/>
            </w:pPr>
          </w:p>
          <w:p w:rsidR="00A657FC" w:rsidRDefault="00A657FC" w:rsidP="007E3CB9">
            <w:pPr>
              <w:ind w:firstLine="0"/>
              <w:jc w:val="center"/>
            </w:pPr>
          </w:p>
          <w:p w:rsidR="00A657FC" w:rsidRDefault="00A657FC" w:rsidP="007E3CB9">
            <w:pPr>
              <w:ind w:firstLine="0"/>
              <w:jc w:val="center"/>
            </w:pPr>
          </w:p>
          <w:p w:rsidR="00A657FC" w:rsidRDefault="00A657FC" w:rsidP="007E3CB9">
            <w:pPr>
              <w:ind w:firstLine="0"/>
              <w:jc w:val="center"/>
            </w:pPr>
          </w:p>
          <w:p w:rsidR="00A657FC" w:rsidRDefault="00A657FC" w:rsidP="007E3CB9">
            <w:pPr>
              <w:ind w:firstLine="0"/>
              <w:jc w:val="center"/>
            </w:pPr>
          </w:p>
          <w:p w:rsidR="00A657FC" w:rsidRDefault="00A657FC" w:rsidP="007E3CB9">
            <w:pPr>
              <w:ind w:firstLine="0"/>
              <w:jc w:val="center"/>
            </w:pPr>
          </w:p>
          <w:p w:rsidR="00A657FC" w:rsidRDefault="00A657FC" w:rsidP="007E3CB9">
            <w:pPr>
              <w:ind w:firstLine="0"/>
              <w:jc w:val="center"/>
            </w:pPr>
          </w:p>
          <w:p w:rsidR="00224731" w:rsidRDefault="00A657FC" w:rsidP="00A657FC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48260</wp:posOffset>
                  </wp:positionV>
                  <wp:extent cx="4308475" cy="1715770"/>
                  <wp:effectExtent l="19050" t="0" r="0" b="0"/>
                  <wp:wrapNone/>
                  <wp:docPr id="5" name="Imagem 4" descr="codigos_02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igos_02.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475" cy="171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657FC" w:rsidRDefault="00A657FC" w:rsidP="007E3CB9">
            <w:pPr>
              <w:ind w:firstLine="0"/>
              <w:jc w:val="center"/>
              <w:rPr>
                <w:b/>
                <w:bCs/>
                <w:color w:val="00206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b/>
                <w:bCs/>
                <w:color w:val="00206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b/>
                <w:bCs/>
                <w:color w:val="00206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b/>
                <w:bCs/>
                <w:color w:val="00206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b/>
                <w:bCs/>
                <w:color w:val="00206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b/>
                <w:bCs/>
                <w:color w:val="00206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b/>
                <w:bCs/>
                <w:color w:val="00206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b/>
                <w:bCs/>
                <w:color w:val="00206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b/>
                <w:bCs/>
                <w:color w:val="00206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b/>
                <w:bCs/>
                <w:color w:val="00206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b/>
                <w:bCs/>
                <w:color w:val="00206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b/>
                <w:bCs/>
                <w:color w:val="002060"/>
                <w:sz w:val="16"/>
                <w:szCs w:val="16"/>
              </w:rPr>
            </w:pPr>
          </w:p>
          <w:p w:rsidR="00A657FC" w:rsidRDefault="00A657FC" w:rsidP="00A657FC">
            <w:pPr>
              <w:ind w:firstLine="0"/>
              <w:rPr>
                <w:b/>
                <w:bCs/>
                <w:color w:val="002060"/>
                <w:sz w:val="16"/>
                <w:szCs w:val="16"/>
              </w:rPr>
            </w:pPr>
          </w:p>
          <w:p w:rsidR="00A657FC" w:rsidRDefault="00A657FC" w:rsidP="00A657FC">
            <w:pPr>
              <w:ind w:firstLine="0"/>
              <w:rPr>
                <w:b/>
                <w:bCs/>
                <w:color w:val="002060"/>
                <w:sz w:val="16"/>
                <w:szCs w:val="16"/>
              </w:rPr>
            </w:pPr>
          </w:p>
          <w:p w:rsidR="00A657FC" w:rsidRDefault="00A657FC" w:rsidP="00A657FC">
            <w:pPr>
              <w:ind w:firstLine="0"/>
              <w:rPr>
                <w:b/>
                <w:bCs/>
                <w:color w:val="002060"/>
                <w:sz w:val="16"/>
                <w:szCs w:val="16"/>
              </w:rPr>
            </w:pPr>
          </w:p>
          <w:p w:rsidR="00224731" w:rsidRDefault="00224731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  <w:r w:rsidRPr="0025515D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="00D352C1" w:rsidRPr="0025515D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="00D352C1" w:rsidRPr="0025515D">
              <w:rPr>
                <w:b/>
                <w:bCs/>
                <w:color w:val="002060"/>
                <w:sz w:val="16"/>
                <w:szCs w:val="16"/>
                <w:lang w:eastAsia="en-US"/>
              </w:rPr>
              <w:fldChar w:fldCharType="separate"/>
            </w:r>
            <w:r>
              <w:rPr>
                <w:b/>
                <w:bCs/>
                <w:noProof/>
                <w:color w:val="002060"/>
                <w:sz w:val="16"/>
                <w:szCs w:val="16"/>
              </w:rPr>
              <w:t>3</w:t>
            </w:r>
            <w:r w:rsidR="00D352C1" w:rsidRPr="0025515D">
              <w:rPr>
                <w:b/>
                <w:bCs/>
                <w:noProof/>
                <w:color w:val="002060"/>
                <w:sz w:val="16"/>
                <w:szCs w:val="16"/>
              </w:rPr>
              <w:fldChar w:fldCharType="end"/>
            </w:r>
            <w:r w:rsidR="00A657FC">
              <w:rPr>
                <w:b/>
                <w:bCs/>
                <w:color w:val="FF0000"/>
                <w:sz w:val="16"/>
                <w:szCs w:val="16"/>
              </w:rPr>
              <w:t>: Comandos para identificar qual usuário recebeu mais menções</w:t>
            </w:r>
          </w:p>
          <w:p w:rsidR="00224731" w:rsidRDefault="00224731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  <w:p w:rsidR="00A657FC" w:rsidRPr="001640F5" w:rsidRDefault="00A657FC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224731" w:rsidTr="007E3CB9">
        <w:tc>
          <w:tcPr>
            <w:tcW w:w="9716" w:type="dxa"/>
          </w:tcPr>
          <w:p w:rsidR="00224731" w:rsidRPr="002336CA" w:rsidRDefault="00224731" w:rsidP="0085688F">
            <w:pPr>
              <w:pStyle w:val="PargrafodaLista"/>
              <w:numPr>
                <w:ilvl w:val="0"/>
                <w:numId w:val="26"/>
              </w:numPr>
              <w:rPr>
                <w:b/>
                <w:bCs/>
                <w:color w:val="113162"/>
              </w:rPr>
            </w:pPr>
            <w:r w:rsidRPr="002336CA">
              <w:rPr>
                <w:b/>
                <w:bCs/>
                <w:color w:val="113162"/>
              </w:rPr>
              <w:lastRenderedPageBreak/>
              <w:t>Apresentação das Imagens/Print do resultado (não esquecer do identificador):</w:t>
            </w:r>
          </w:p>
          <w:p w:rsidR="00224731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81280</wp:posOffset>
                  </wp:positionV>
                  <wp:extent cx="5808980" cy="4051935"/>
                  <wp:effectExtent l="19050" t="0" r="1270" b="0"/>
                  <wp:wrapNone/>
                  <wp:docPr id="7" name="Imagem 6" descr="grafo_gerado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o_gerado0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8980" cy="405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24731" w:rsidRDefault="00224731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224731" w:rsidRDefault="00224731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A657FC" w:rsidRDefault="00A657FC" w:rsidP="007E3CB9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:rsidR="00224731" w:rsidRDefault="00224731" w:rsidP="00A657FC">
            <w:pPr>
              <w:pStyle w:val="PargrafodaLista"/>
              <w:ind w:left="0" w:firstLine="0"/>
              <w:rPr>
                <w:color w:val="002060"/>
              </w:rPr>
            </w:pPr>
          </w:p>
          <w:p w:rsidR="00224731" w:rsidRDefault="00224731" w:rsidP="007E3CB9">
            <w:pPr>
              <w:pStyle w:val="PargrafodaLista"/>
              <w:ind w:left="0"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640F5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="00D352C1" w:rsidRPr="001640F5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1640F5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="00D352C1" w:rsidRPr="001640F5">
              <w:rPr>
                <w:b/>
                <w:bCs/>
                <w:color w:val="002060"/>
                <w:sz w:val="16"/>
                <w:szCs w:val="16"/>
              </w:rPr>
              <w:fldChar w:fldCharType="separate"/>
            </w:r>
            <w:r w:rsidRPr="001640F5">
              <w:rPr>
                <w:b/>
                <w:bCs/>
                <w:color w:val="002060"/>
                <w:sz w:val="16"/>
                <w:szCs w:val="16"/>
              </w:rPr>
              <w:t>4</w:t>
            </w:r>
            <w:r w:rsidR="00D352C1" w:rsidRPr="001640F5">
              <w:rPr>
                <w:b/>
                <w:bCs/>
                <w:color w:val="002060"/>
                <w:sz w:val="16"/>
                <w:szCs w:val="16"/>
              </w:rPr>
              <w:fldChar w:fldCharType="end"/>
            </w:r>
            <w:r w:rsidRPr="00BB69FE">
              <w:t xml:space="preserve">: </w:t>
            </w:r>
            <w:r w:rsidR="0045406E">
              <w:rPr>
                <w:b/>
                <w:bCs/>
                <w:color w:val="FF0000"/>
                <w:sz w:val="16"/>
                <w:szCs w:val="16"/>
              </w:rPr>
              <w:t>Grafo que mostra qual usuario recebeu mais menções</w:t>
            </w:r>
          </w:p>
          <w:p w:rsidR="0045406E" w:rsidRPr="001640F5" w:rsidRDefault="0045406E" w:rsidP="007E3CB9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</w:p>
        </w:tc>
      </w:tr>
      <w:tr w:rsidR="00224731" w:rsidTr="007E3CB9">
        <w:tc>
          <w:tcPr>
            <w:tcW w:w="9716" w:type="dxa"/>
          </w:tcPr>
          <w:p w:rsidR="00224731" w:rsidRPr="00A657FC" w:rsidRDefault="00224731" w:rsidP="0085688F">
            <w:pPr>
              <w:pStyle w:val="PargrafodaLista"/>
              <w:numPr>
                <w:ilvl w:val="0"/>
                <w:numId w:val="26"/>
              </w:numPr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Responda à pergunta:</w:t>
            </w:r>
            <w:r w:rsidRPr="00AC00C4">
              <w:rPr>
                <w:b/>
                <w:bCs/>
                <w:color w:val="113162"/>
              </w:rPr>
              <w:t>Qual foi o comando usado por você para dar entrada dos dados em JSON no seu banco de dados Neo4j?</w:t>
            </w:r>
          </w:p>
          <w:p w:rsidR="00A657FC" w:rsidRPr="00E83E3C" w:rsidRDefault="00A657FC" w:rsidP="00A657FC">
            <w:pPr>
              <w:pStyle w:val="PargrafodaLista"/>
              <w:ind w:firstLine="0"/>
              <w:rPr>
                <w:b/>
                <w:bCs/>
                <w:color w:val="002060"/>
              </w:rPr>
            </w:pPr>
          </w:p>
          <w:p w:rsidR="00A657FC" w:rsidRPr="00A657FC" w:rsidRDefault="00A657FC" w:rsidP="00A657FC">
            <w:pPr>
              <w:pStyle w:val="PargrafodaLista"/>
              <w:ind w:left="0" w:firstLine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113162"/>
              </w:rPr>
              <w:t xml:space="preserve">                   </w:t>
            </w:r>
            <w:r w:rsidR="00224731" w:rsidRPr="00FE0A47">
              <w:rPr>
                <w:b/>
                <w:bCs/>
                <w:color w:val="113162"/>
              </w:rPr>
              <w:t>Resposta:</w:t>
            </w:r>
            <w:r>
              <w:rPr>
                <w:b/>
                <w:bCs/>
                <w:color w:val="113162"/>
              </w:rPr>
              <w:t xml:space="preserve"> </w:t>
            </w:r>
            <w:r w:rsidRPr="00A657FC">
              <w:rPr>
                <w:color w:val="FF0000"/>
              </w:rPr>
              <w:t>CALL apoc</w:t>
            </w:r>
            <w:r>
              <w:rPr>
                <w:color w:val="FF0000"/>
              </w:rPr>
              <w:t>.load.json('tweets_coletados_177</w:t>
            </w:r>
            <w:r w:rsidRPr="00A657FC">
              <w:rPr>
                <w:color w:val="FF0000"/>
              </w:rPr>
              <w:t xml:space="preserve">.json') YIELD value </w:t>
            </w:r>
          </w:p>
          <w:p w:rsidR="00224731" w:rsidRPr="00734D48" w:rsidRDefault="00224731" w:rsidP="007E3CB9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</w:p>
          <w:p w:rsidR="00224731" w:rsidRDefault="00224731" w:rsidP="007E3CB9">
            <w:pPr>
              <w:pStyle w:val="PargrafodaLista"/>
              <w:ind w:left="457" w:firstLine="0"/>
            </w:pPr>
          </w:p>
        </w:tc>
      </w:tr>
    </w:tbl>
    <w:p w:rsidR="00224731" w:rsidRPr="00233421" w:rsidRDefault="00224731" w:rsidP="004A1AC2">
      <w:pPr>
        <w:ind w:firstLine="0"/>
      </w:pPr>
    </w:p>
    <w:sectPr w:rsidR="00224731" w:rsidRPr="00233421" w:rsidSect="0011171E">
      <w:headerReference w:type="even" r:id="rId15"/>
      <w:headerReference w:type="default" r:id="rId16"/>
      <w:footerReference w:type="default" r:id="rId17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710" w:rsidRDefault="00C65710" w:rsidP="00B5761D">
      <w:r>
        <w:separator/>
      </w:r>
    </w:p>
    <w:p w:rsidR="00C65710" w:rsidRDefault="00C65710" w:rsidP="00B5761D"/>
    <w:p w:rsidR="00C65710" w:rsidRDefault="00C65710" w:rsidP="00B5761D"/>
  </w:endnote>
  <w:endnote w:type="continuationSeparator" w:id="1">
    <w:p w:rsidR="00C65710" w:rsidRDefault="00C65710" w:rsidP="00B5761D">
      <w:r>
        <w:continuationSeparator/>
      </w:r>
    </w:p>
    <w:p w:rsidR="00C65710" w:rsidRDefault="00C65710" w:rsidP="00B5761D"/>
    <w:p w:rsidR="00C65710" w:rsidRDefault="00C65710" w:rsidP="00B5761D"/>
  </w:endnote>
  <w:endnote w:type="continuationNotice" w:id="2">
    <w:p w:rsidR="00C65710" w:rsidRDefault="00C65710">
      <w:pPr>
        <w:spacing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:rsidR="00FB0992" w:rsidRDefault="00D352C1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xograma: Decisão 41" o:spid="_x0000_s1027" type="#_x0000_t110" style="position:absolute;left:0;text-align:left;margin-left:-.2pt;margin-top:-7.6pt;width:485.95pt;height:3.6pt;z-index:251471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" fillcolor="#113162" strokecolor="#113162">
              <w10:wrap type="square"/>
            </v:shape>
          </w:pict>
        </w:r>
      </w:p>
      <w:p w:rsidR="00FB0992" w:rsidRPr="00D2799E" w:rsidRDefault="00D352C1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="00FB0992"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="0045406E">
          <w:rPr>
            <w:noProof/>
            <w:color w:val="F5A607"/>
          </w:rPr>
          <w:t>4</w:t>
        </w:r>
        <w:r w:rsidRPr="00D2799E">
          <w:rPr>
            <w:color w:val="F5A607"/>
          </w:rPr>
          <w:fldChar w:fldCharType="end"/>
        </w:r>
      </w:p>
    </w:sdtContent>
  </w:sdt>
  <w:p w:rsidR="00FB0992" w:rsidRPr="00955E07" w:rsidRDefault="00FB0992" w:rsidP="005C35CA">
    <w:pPr>
      <w:pStyle w:val="Rodap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710" w:rsidRDefault="00C65710" w:rsidP="00B5761D">
      <w:r>
        <w:separator/>
      </w:r>
    </w:p>
    <w:p w:rsidR="00C65710" w:rsidRDefault="00C65710" w:rsidP="00B5761D"/>
    <w:p w:rsidR="00C65710" w:rsidRDefault="00C65710" w:rsidP="00B5761D"/>
  </w:footnote>
  <w:footnote w:type="continuationSeparator" w:id="1">
    <w:p w:rsidR="00C65710" w:rsidRDefault="00C65710" w:rsidP="00B5761D">
      <w:r>
        <w:continuationSeparator/>
      </w:r>
    </w:p>
    <w:p w:rsidR="00C65710" w:rsidRDefault="00C65710" w:rsidP="00B5761D"/>
    <w:p w:rsidR="00C65710" w:rsidRDefault="00C65710" w:rsidP="00B5761D"/>
  </w:footnote>
  <w:footnote w:type="continuationNotice" w:id="2">
    <w:p w:rsidR="00C65710" w:rsidRDefault="00C65710">
      <w:pPr>
        <w:spacing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AAF" w:rsidRDefault="00572AAF">
    <w:pPr>
      <w:pStyle w:val="Cabealho"/>
    </w:pPr>
  </w:p>
  <w:p w:rsidR="00000000" w:rsidRDefault="008314F6" w:rsidP="008314F6">
    <w:pPr>
      <w:ind w:firstLine="0"/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992" w:rsidRDefault="00FB0992" w:rsidP="008314F6">
    <w:pPr>
      <w:pStyle w:val="CabealhodoSumrio"/>
      <w:ind w:left="4956" w:firstLine="708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-312420</wp:posOffset>
          </wp:positionV>
          <wp:extent cx="3187700" cy="657225"/>
          <wp:effectExtent l="19050" t="0" r="0" b="0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77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Roteiro de Atividade Prática de </w:t>
    </w:r>
  </w:p>
  <w:p w:rsidR="00FB0992" w:rsidRDefault="00B45547" w:rsidP="008314F6">
    <w:pPr>
      <w:pStyle w:val="CabealhodoSumrio"/>
      <w:ind w:left="4956" w:firstLine="708"/>
    </w:pPr>
    <w:r>
      <w:t>NoSQL</w:t>
    </w:r>
  </w:p>
  <w:p w:rsidR="00FB0992" w:rsidRDefault="00D352C1" w:rsidP="00947280">
    <w:pPr>
      <w:pStyle w:val="Cabealho"/>
    </w:pPr>
    <w:r>
      <w:rPr>
        <w:noProof/>
      </w:rPr>
      <w:pict>
        <v:rect id="Retângulo 16" o:spid="_x0000_s1026" style="position:absolute;left:0;text-align:left;margin-left:.5pt;margin-top:6.7pt;width:485.45pt;height:3.55pt;z-index:251468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" fillcolor="#f5a607" stroked="f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D7044"/>
    <w:multiLevelType w:val="hybridMultilevel"/>
    <w:tmpl w:val="17E61DEC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7A5EDA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13295"/>
    <w:multiLevelType w:val="hybridMultilevel"/>
    <w:tmpl w:val="3FB8FC7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4C6496"/>
    <w:multiLevelType w:val="hybridMultilevel"/>
    <w:tmpl w:val="029A4C16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EC6D41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8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3"/>
  </w:num>
  <w:num w:numId="4">
    <w:abstractNumId w:val="25"/>
  </w:num>
  <w:num w:numId="5">
    <w:abstractNumId w:val="23"/>
  </w:num>
  <w:num w:numId="6">
    <w:abstractNumId w:val="9"/>
  </w:num>
  <w:num w:numId="7">
    <w:abstractNumId w:val="22"/>
  </w:num>
  <w:num w:numId="8">
    <w:abstractNumId w:val="6"/>
  </w:num>
  <w:num w:numId="9">
    <w:abstractNumId w:val="12"/>
  </w:num>
  <w:num w:numId="10">
    <w:abstractNumId w:val="18"/>
  </w:num>
  <w:num w:numId="11">
    <w:abstractNumId w:val="8"/>
  </w:num>
  <w:num w:numId="12">
    <w:abstractNumId w:val="21"/>
  </w:num>
  <w:num w:numId="13">
    <w:abstractNumId w:val="24"/>
  </w:num>
  <w:num w:numId="14">
    <w:abstractNumId w:val="5"/>
  </w:num>
  <w:num w:numId="15">
    <w:abstractNumId w:val="7"/>
  </w:num>
  <w:num w:numId="16">
    <w:abstractNumId w:val="15"/>
  </w:num>
  <w:num w:numId="17">
    <w:abstractNumId w:val="10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  <w:num w:numId="22">
    <w:abstractNumId w:val="2"/>
  </w:num>
  <w:num w:numId="23">
    <w:abstractNumId w:val="14"/>
  </w:num>
  <w:num w:numId="24">
    <w:abstractNumId w:val="1"/>
  </w:num>
  <w:num w:numId="25">
    <w:abstractNumId w:val="3"/>
  </w:num>
  <w:num w:numId="26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attachedTemplate r:id="rId1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533D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9C1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63679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5A46"/>
    <w:rsid w:val="00085A92"/>
    <w:rsid w:val="00085B3C"/>
    <w:rsid w:val="00087278"/>
    <w:rsid w:val="00087861"/>
    <w:rsid w:val="00090132"/>
    <w:rsid w:val="00090AF7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3A7F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3C5D"/>
    <w:rsid w:val="00114202"/>
    <w:rsid w:val="00114E6F"/>
    <w:rsid w:val="001159DF"/>
    <w:rsid w:val="00117FDE"/>
    <w:rsid w:val="0012034E"/>
    <w:rsid w:val="00120401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0F5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6BBE"/>
    <w:rsid w:val="001B7F79"/>
    <w:rsid w:val="001C0CAA"/>
    <w:rsid w:val="001C0E19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731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36CA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15D"/>
    <w:rsid w:val="00255330"/>
    <w:rsid w:val="002553C2"/>
    <w:rsid w:val="0025546F"/>
    <w:rsid w:val="00255498"/>
    <w:rsid w:val="00256B19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2AB8"/>
    <w:rsid w:val="00343078"/>
    <w:rsid w:val="00345740"/>
    <w:rsid w:val="00345C57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1742"/>
    <w:rsid w:val="003935C4"/>
    <w:rsid w:val="003937B6"/>
    <w:rsid w:val="00393DC9"/>
    <w:rsid w:val="00395D9F"/>
    <w:rsid w:val="00396FE5"/>
    <w:rsid w:val="0039785D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B795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6633"/>
    <w:rsid w:val="003D70BA"/>
    <w:rsid w:val="003E010A"/>
    <w:rsid w:val="003E02CE"/>
    <w:rsid w:val="003E0893"/>
    <w:rsid w:val="003E22DF"/>
    <w:rsid w:val="003E36ED"/>
    <w:rsid w:val="003E596B"/>
    <w:rsid w:val="003F0A74"/>
    <w:rsid w:val="003F1065"/>
    <w:rsid w:val="003F28AE"/>
    <w:rsid w:val="003F3234"/>
    <w:rsid w:val="003F38EE"/>
    <w:rsid w:val="003F4C68"/>
    <w:rsid w:val="003F4D2E"/>
    <w:rsid w:val="003F4FA5"/>
    <w:rsid w:val="003F5865"/>
    <w:rsid w:val="003F74BB"/>
    <w:rsid w:val="00401679"/>
    <w:rsid w:val="0040178C"/>
    <w:rsid w:val="00403171"/>
    <w:rsid w:val="00403821"/>
    <w:rsid w:val="0040388E"/>
    <w:rsid w:val="004062BE"/>
    <w:rsid w:val="00407241"/>
    <w:rsid w:val="0040790C"/>
    <w:rsid w:val="00407D1D"/>
    <w:rsid w:val="00411FA7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FF"/>
    <w:rsid w:val="0044026E"/>
    <w:rsid w:val="00440D2C"/>
    <w:rsid w:val="00441508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406E"/>
    <w:rsid w:val="00455204"/>
    <w:rsid w:val="00455EB2"/>
    <w:rsid w:val="00455F37"/>
    <w:rsid w:val="0046086D"/>
    <w:rsid w:val="00461226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7335"/>
    <w:rsid w:val="004977A3"/>
    <w:rsid w:val="004A10AB"/>
    <w:rsid w:val="004A1AC2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588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76DF"/>
    <w:rsid w:val="004F0E61"/>
    <w:rsid w:val="004F34E0"/>
    <w:rsid w:val="004F453E"/>
    <w:rsid w:val="004F4557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560A"/>
    <w:rsid w:val="00555B0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2AAF"/>
    <w:rsid w:val="00573301"/>
    <w:rsid w:val="00573B8F"/>
    <w:rsid w:val="00574380"/>
    <w:rsid w:val="00575A35"/>
    <w:rsid w:val="00575DFD"/>
    <w:rsid w:val="00575F92"/>
    <w:rsid w:val="00576C3C"/>
    <w:rsid w:val="005801C1"/>
    <w:rsid w:val="0058035B"/>
    <w:rsid w:val="00582F46"/>
    <w:rsid w:val="00583591"/>
    <w:rsid w:val="005836C6"/>
    <w:rsid w:val="0058410B"/>
    <w:rsid w:val="00585E18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02B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6ECC"/>
    <w:rsid w:val="005D7B81"/>
    <w:rsid w:val="005E093E"/>
    <w:rsid w:val="005E2ED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C35"/>
    <w:rsid w:val="00705D4A"/>
    <w:rsid w:val="00707FCF"/>
    <w:rsid w:val="0071050E"/>
    <w:rsid w:val="00711C10"/>
    <w:rsid w:val="0071339A"/>
    <w:rsid w:val="00714483"/>
    <w:rsid w:val="007162B6"/>
    <w:rsid w:val="007178DB"/>
    <w:rsid w:val="0072047F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A35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5C13"/>
    <w:rsid w:val="007D6E04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E66"/>
    <w:rsid w:val="00806781"/>
    <w:rsid w:val="0080724F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14F6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35C"/>
    <w:rsid w:val="00844958"/>
    <w:rsid w:val="00844BC9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DAE"/>
    <w:rsid w:val="00856695"/>
    <w:rsid w:val="0085688F"/>
    <w:rsid w:val="00857300"/>
    <w:rsid w:val="008578C3"/>
    <w:rsid w:val="008604EE"/>
    <w:rsid w:val="00860A68"/>
    <w:rsid w:val="00860BAE"/>
    <w:rsid w:val="00862AAE"/>
    <w:rsid w:val="0086327C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0937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178A"/>
    <w:rsid w:val="008E3673"/>
    <w:rsid w:val="008E3A3E"/>
    <w:rsid w:val="008E4569"/>
    <w:rsid w:val="008E4AF9"/>
    <w:rsid w:val="008E5A13"/>
    <w:rsid w:val="008E6037"/>
    <w:rsid w:val="008E7291"/>
    <w:rsid w:val="008E7987"/>
    <w:rsid w:val="008F008C"/>
    <w:rsid w:val="008F0F01"/>
    <w:rsid w:val="008F1250"/>
    <w:rsid w:val="008F2425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763"/>
    <w:rsid w:val="00976E21"/>
    <w:rsid w:val="009800EF"/>
    <w:rsid w:val="00982A31"/>
    <w:rsid w:val="00983EB4"/>
    <w:rsid w:val="00983ECF"/>
    <w:rsid w:val="0098498F"/>
    <w:rsid w:val="0098590D"/>
    <w:rsid w:val="00985C17"/>
    <w:rsid w:val="00992454"/>
    <w:rsid w:val="00994744"/>
    <w:rsid w:val="00995B83"/>
    <w:rsid w:val="00995E88"/>
    <w:rsid w:val="00996721"/>
    <w:rsid w:val="009A0EF8"/>
    <w:rsid w:val="009A1C3A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527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7CDF"/>
    <w:rsid w:val="00A10872"/>
    <w:rsid w:val="00A10F3A"/>
    <w:rsid w:val="00A13323"/>
    <w:rsid w:val="00A13C2D"/>
    <w:rsid w:val="00A15097"/>
    <w:rsid w:val="00A15AF9"/>
    <w:rsid w:val="00A163A9"/>
    <w:rsid w:val="00A16432"/>
    <w:rsid w:val="00A16F35"/>
    <w:rsid w:val="00A20A9B"/>
    <w:rsid w:val="00A20C4F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6B4E"/>
    <w:rsid w:val="00A57357"/>
    <w:rsid w:val="00A6361C"/>
    <w:rsid w:val="00A657F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0C4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4ECE"/>
    <w:rsid w:val="00AF5CEB"/>
    <w:rsid w:val="00AF6311"/>
    <w:rsid w:val="00AF7E45"/>
    <w:rsid w:val="00B01426"/>
    <w:rsid w:val="00B03241"/>
    <w:rsid w:val="00B04131"/>
    <w:rsid w:val="00B05413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0AA0"/>
    <w:rsid w:val="00B31793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4554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0A43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1D99"/>
    <w:rsid w:val="00BF300D"/>
    <w:rsid w:val="00BF463E"/>
    <w:rsid w:val="00BF64C5"/>
    <w:rsid w:val="00BF6FDB"/>
    <w:rsid w:val="00BF770A"/>
    <w:rsid w:val="00C01FAD"/>
    <w:rsid w:val="00C0210A"/>
    <w:rsid w:val="00C0235B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427"/>
    <w:rsid w:val="00C227A4"/>
    <w:rsid w:val="00C2300E"/>
    <w:rsid w:val="00C23F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4847"/>
    <w:rsid w:val="00C65710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3C88"/>
    <w:rsid w:val="00CC4074"/>
    <w:rsid w:val="00CC4B96"/>
    <w:rsid w:val="00CD019A"/>
    <w:rsid w:val="00CD2747"/>
    <w:rsid w:val="00CD2805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7E51"/>
    <w:rsid w:val="00D07E64"/>
    <w:rsid w:val="00D07ECC"/>
    <w:rsid w:val="00D1064E"/>
    <w:rsid w:val="00D11E32"/>
    <w:rsid w:val="00D12B47"/>
    <w:rsid w:val="00D12FC5"/>
    <w:rsid w:val="00D14A6D"/>
    <w:rsid w:val="00D14B63"/>
    <w:rsid w:val="00D1533A"/>
    <w:rsid w:val="00D16676"/>
    <w:rsid w:val="00D16BE2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52C1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6FB6"/>
    <w:rsid w:val="00D67699"/>
    <w:rsid w:val="00D70E2F"/>
    <w:rsid w:val="00D71353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2C08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1EAE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3E3C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0171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07272"/>
    <w:rsid w:val="00F12586"/>
    <w:rsid w:val="00F12D65"/>
    <w:rsid w:val="00F13ED0"/>
    <w:rsid w:val="00F14657"/>
    <w:rsid w:val="00F1556F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80D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6315"/>
    <w:rsid w:val="00FB6DEF"/>
    <w:rsid w:val="00FB70B7"/>
    <w:rsid w:val="00FB726A"/>
    <w:rsid w:val="00FC05DC"/>
    <w:rsid w:val="00FC08F7"/>
    <w:rsid w:val="00FC1786"/>
    <w:rsid w:val="00FC296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731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customStyle="1" w:styleId="GridTable4Accent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customStyle="1" w:styleId="PlainTable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Capa2">
    <w:name w:val="Capa2"/>
    <w:basedOn w:val="Normal"/>
    <w:next w:val="Normal"/>
    <w:link w:val="Capa2Char"/>
    <w:qFormat/>
    <w:rsid w:val="00B45547"/>
    <w:pPr>
      <w:spacing w:before="240" w:line="240" w:lineRule="auto"/>
      <w:ind w:firstLine="0"/>
      <w:jc w:val="center"/>
    </w:pPr>
    <w:rPr>
      <w:b/>
      <w:color w:val="FFC000"/>
      <w:sz w:val="72"/>
    </w:rPr>
  </w:style>
  <w:style w:type="character" w:customStyle="1" w:styleId="Capa2Char">
    <w:name w:val="Capa2 Char"/>
    <w:basedOn w:val="Fontepargpadro"/>
    <w:link w:val="Capa2"/>
    <w:rsid w:val="00B45547"/>
    <w:rPr>
      <w:rFonts w:ascii="Arial" w:eastAsiaTheme="minorEastAsia" w:hAnsi="Arial" w:cs="Arial"/>
      <w:b/>
      <w:color w:val="FFC000"/>
      <w:sz w:val="72"/>
    </w:rPr>
  </w:style>
  <w:style w:type="paragraph" w:customStyle="1" w:styleId="Default">
    <w:name w:val="Default"/>
    <w:rsid w:val="00A657FC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104</TotalTime>
  <Pages>5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Usuario</cp:lastModifiedBy>
  <cp:revision>58</cp:revision>
  <cp:lastPrinted>2020-11-24T00:22:00Z</cp:lastPrinted>
  <dcterms:created xsi:type="dcterms:W3CDTF">2021-06-20T16:18:00Z</dcterms:created>
  <dcterms:modified xsi:type="dcterms:W3CDTF">2024-05-20T23:16:00Z</dcterms:modified>
</cp:coreProperties>
</file>